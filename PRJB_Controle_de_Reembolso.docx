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1024982641"/>
        <w:docPartObj>
          <w:docPartGallery w:val="Cover Pages"/>
          <w:docPartUnique/>
        </w:docPartObj>
      </w:sdtPr>
      <w:sdtEndPr/>
      <w:sdtContent>
        <w:p w14:paraId="0AE09BB8" w14:textId="77777777" w:rsidR="005E4C09" w:rsidRDefault="005E4C09" w:rsidP="00AE2CBA">
          <w:pPr>
            <w:pStyle w:val="Ttulo2"/>
            <w:numPr>
              <w:ilvl w:val="0"/>
              <w:numId w:val="0"/>
            </w:numPr>
            <w:ind w:left="576"/>
          </w:pPr>
        </w:p>
        <w:p w14:paraId="65C28C40" w14:textId="77777777" w:rsidR="00465147" w:rsidRDefault="005E4C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9DBA6F" wp14:editId="2E05F9D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1315253964"/>
                                  <w:placeholder>
                                    <w:docPart w:val="FBB50A0C9EE44D358843D8AC3C16528D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2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7E68FE" w14:textId="43B39172" w:rsidR="007B7646" w:rsidRDefault="00B5557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2 de março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9DB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1315253964"/>
                            <w:placeholder>
                              <w:docPart w:val="FBB50A0C9EE44D358843D8AC3C16528D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2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7E68FE" w14:textId="43B39172" w:rsidR="007B7646" w:rsidRDefault="00B5557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2 de março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F35FA" wp14:editId="17D695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8540065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1FF71" w14:textId="77777777" w:rsidR="007B7646" w:rsidRPr="005E6960" w:rsidRDefault="007B7646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696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Intelligenza</w:t>
                                    </w:r>
                                  </w:p>
                                </w:sdtContent>
                              </w:sdt>
                              <w:p w14:paraId="6F013F88" w14:textId="77777777" w:rsidR="007B7646" w:rsidRPr="005E6960" w:rsidRDefault="00660583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91C9" w:themeColor="background2" w:themeShade="80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188104961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646" w:rsidRPr="005E6960">
                                      <w:rPr>
                                        <w:caps/>
                                        <w:color w:val="2191C9" w:themeColor="background2" w:themeShade="80"/>
                                        <w:sz w:val="20"/>
                                        <w:szCs w:val="20"/>
                                        <w:lang w:val="en-US"/>
                                      </w:rPr>
                                      <w:t>Intelligenza IT &amp; Business Solution</w:t>
                                    </w:r>
                                  </w:sdtContent>
                                </w:sdt>
                              </w:p>
                              <w:p w14:paraId="1DEF2810" w14:textId="77777777" w:rsidR="007B7646" w:rsidRPr="0061510E" w:rsidRDefault="00660583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F6FC6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520981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7646" w:rsidRPr="0061510E">
                                      <w:rPr>
                                        <w:color w:val="0F6FC6" w:themeColor="accent1"/>
                                        <w:sz w:val="20"/>
                                        <w:szCs w:val="20"/>
                                      </w:rPr>
                                      <w:t>www.intelligenzait.com</w:t>
                                    </w:r>
                                  </w:sdtContent>
                                </w:sdt>
                                <w:r w:rsidR="007B7646" w:rsidRPr="0061510E">
                                  <w:rPr>
                                    <w:color w:val="0F6FC6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64F35FA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8540065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F91FF71" w14:textId="77777777" w:rsidR="007B7646" w:rsidRPr="005E6960" w:rsidRDefault="007B7646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E696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Intelligenza</w:t>
                              </w:r>
                            </w:p>
                          </w:sdtContent>
                        </w:sdt>
                        <w:p w14:paraId="6F013F88" w14:textId="77777777" w:rsidR="007B7646" w:rsidRPr="005E6960" w:rsidRDefault="00C2451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2191C9" w:themeColor="background2" w:themeShade="80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188104961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7646" w:rsidRPr="005E6960">
                                <w:rPr>
                                  <w:caps/>
                                  <w:color w:val="2191C9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Intelligenza IT &amp; Business Solution</w:t>
                              </w:r>
                            </w:sdtContent>
                          </w:sdt>
                        </w:p>
                        <w:p w14:paraId="1DEF2810" w14:textId="77777777" w:rsidR="007B7646" w:rsidRPr="0061510E" w:rsidRDefault="00C24519">
                          <w:pPr>
                            <w:pStyle w:val="SemEspaamento"/>
                            <w:jc w:val="right"/>
                            <w:rPr>
                              <w:caps/>
                              <w:color w:val="0F6FC6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520981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7646" w:rsidRPr="0061510E">
                                <w:rPr>
                                  <w:color w:val="0F6FC6" w:themeColor="accent1"/>
                                  <w:sz w:val="20"/>
                                  <w:szCs w:val="20"/>
                                </w:rPr>
                                <w:t>www.intelligenzait.com</w:t>
                              </w:r>
                            </w:sdtContent>
                          </w:sdt>
                          <w:r w:rsidR="007B7646" w:rsidRPr="0061510E">
                            <w:rPr>
                              <w:color w:val="0F6FC6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16B79" wp14:editId="68F4C7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0E953" w14:textId="77777777" w:rsidR="007B7646" w:rsidRDefault="00660583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3224732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7646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>Especificação Funcional</w:t>
                                    </w:r>
                                    <w:r w:rsidR="00ED13E3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 xml:space="preserve"> - projeto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5258955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03EE9F" w14:textId="77777777" w:rsidR="007B7646" w:rsidRDefault="00940E4C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PRJB</w:t>
                                    </w:r>
                                    <w:r w:rsidR="00335DC9"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r w:rsidR="00ED13E3"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 xml:space="preserve">Controle de </w:t>
                                    </w:r>
                                    <w:r w:rsidR="00D56941"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Reembolso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316B79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2A00E953" w14:textId="77777777" w:rsidR="007B7646" w:rsidRDefault="00C24519">
                          <w:pPr>
                            <w:pStyle w:val="SemEspaamento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3224732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7646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>Especificação Funcional</w:t>
                              </w:r>
                              <w:r w:rsidR="00ED13E3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 xml:space="preserve"> - projeto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5258955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03EE9F" w14:textId="77777777" w:rsidR="007B7646" w:rsidRDefault="00940E4C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PRJB</w:t>
                              </w:r>
                              <w:r w:rsidR="00335DC9"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 xml:space="preserve"> - </w:t>
                              </w:r>
                              <w:r w:rsidR="00ED13E3"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 xml:space="preserve">Controle de </w:t>
                              </w:r>
                              <w:r w:rsidR="00D56941"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Reembolso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A9163F" wp14:editId="1EC7207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D669C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009dd9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902101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5F898" w14:textId="77777777" w:rsidR="00EC3465" w:rsidRDefault="00EC3465" w:rsidP="00EC3465">
          <w:pPr>
            <w:pStyle w:val="CabealhodoSumrio"/>
            <w:numPr>
              <w:ilvl w:val="0"/>
              <w:numId w:val="0"/>
            </w:numPr>
            <w:ind w:left="431" w:hanging="431"/>
          </w:pPr>
          <w:r>
            <w:t>Sumário</w:t>
          </w:r>
        </w:p>
        <w:p w14:paraId="5E7EA6DA" w14:textId="77777777" w:rsidR="005D2236" w:rsidRDefault="00EC3465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359" w:history="1">
            <w:r w:rsidR="005D2236" w:rsidRPr="009C371A">
              <w:rPr>
                <w:rStyle w:val="Hyperlink"/>
                <w:noProof/>
              </w:rPr>
              <w:t>1</w:t>
            </w:r>
            <w:r w:rsidR="005D2236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D2236" w:rsidRPr="009C371A">
              <w:rPr>
                <w:rStyle w:val="Hyperlink"/>
                <w:noProof/>
              </w:rPr>
              <w:t>Informações do Processo</w:t>
            </w:r>
            <w:r w:rsidR="005D2236">
              <w:rPr>
                <w:noProof/>
                <w:webHidden/>
              </w:rPr>
              <w:tab/>
            </w:r>
            <w:r w:rsidR="005D2236">
              <w:rPr>
                <w:noProof/>
                <w:webHidden/>
              </w:rPr>
              <w:fldChar w:fldCharType="begin"/>
            </w:r>
            <w:r w:rsidR="005D2236">
              <w:rPr>
                <w:noProof/>
                <w:webHidden/>
              </w:rPr>
              <w:instrText xml:space="preserve"> PAGEREF _Toc2012359 \h </w:instrText>
            </w:r>
            <w:r w:rsidR="005D2236">
              <w:rPr>
                <w:noProof/>
                <w:webHidden/>
              </w:rPr>
            </w:r>
            <w:r w:rsidR="005D2236">
              <w:rPr>
                <w:noProof/>
                <w:webHidden/>
              </w:rPr>
              <w:fldChar w:fldCharType="separate"/>
            </w:r>
            <w:r w:rsidR="005D2236">
              <w:rPr>
                <w:noProof/>
                <w:webHidden/>
              </w:rPr>
              <w:t>2</w:t>
            </w:r>
            <w:r w:rsidR="005D2236">
              <w:rPr>
                <w:noProof/>
                <w:webHidden/>
              </w:rPr>
              <w:fldChar w:fldCharType="end"/>
            </w:r>
          </w:hyperlink>
        </w:p>
        <w:p w14:paraId="3BD3D35F" w14:textId="77777777" w:rsidR="005D2236" w:rsidRDefault="00660583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2012360" w:history="1">
            <w:r w:rsidR="005D2236" w:rsidRPr="009C371A">
              <w:rPr>
                <w:rStyle w:val="Hyperlink"/>
                <w:noProof/>
              </w:rPr>
              <w:t>2</w:t>
            </w:r>
            <w:r w:rsidR="005D2236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D2236" w:rsidRPr="009C371A">
              <w:rPr>
                <w:rStyle w:val="Hyperlink"/>
                <w:noProof/>
              </w:rPr>
              <w:t>Tipo de desenvolvimento</w:t>
            </w:r>
            <w:r w:rsidR="005D2236">
              <w:rPr>
                <w:noProof/>
                <w:webHidden/>
              </w:rPr>
              <w:tab/>
            </w:r>
            <w:r w:rsidR="005D2236">
              <w:rPr>
                <w:noProof/>
                <w:webHidden/>
              </w:rPr>
              <w:fldChar w:fldCharType="begin"/>
            </w:r>
            <w:r w:rsidR="005D2236">
              <w:rPr>
                <w:noProof/>
                <w:webHidden/>
              </w:rPr>
              <w:instrText xml:space="preserve"> PAGEREF _Toc2012360 \h </w:instrText>
            </w:r>
            <w:r w:rsidR="005D2236">
              <w:rPr>
                <w:noProof/>
                <w:webHidden/>
              </w:rPr>
            </w:r>
            <w:r w:rsidR="005D2236">
              <w:rPr>
                <w:noProof/>
                <w:webHidden/>
              </w:rPr>
              <w:fldChar w:fldCharType="separate"/>
            </w:r>
            <w:r w:rsidR="005D2236">
              <w:rPr>
                <w:noProof/>
                <w:webHidden/>
              </w:rPr>
              <w:t>3</w:t>
            </w:r>
            <w:r w:rsidR="005D2236">
              <w:rPr>
                <w:noProof/>
                <w:webHidden/>
              </w:rPr>
              <w:fldChar w:fldCharType="end"/>
            </w:r>
          </w:hyperlink>
        </w:p>
        <w:p w14:paraId="4860C152" w14:textId="77777777" w:rsidR="005D2236" w:rsidRDefault="00660583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2012361" w:history="1">
            <w:r w:rsidR="005D2236" w:rsidRPr="009C371A">
              <w:rPr>
                <w:rStyle w:val="Hyperlink"/>
                <w:noProof/>
              </w:rPr>
              <w:t>2.1</w:t>
            </w:r>
            <w:r w:rsidR="005D2236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5D2236" w:rsidRPr="009C371A">
              <w:rPr>
                <w:rStyle w:val="Hyperlink"/>
                <w:noProof/>
              </w:rPr>
              <w:t>Complexidade</w:t>
            </w:r>
            <w:r w:rsidR="005D2236">
              <w:rPr>
                <w:noProof/>
                <w:webHidden/>
              </w:rPr>
              <w:tab/>
            </w:r>
            <w:r w:rsidR="005D2236">
              <w:rPr>
                <w:noProof/>
                <w:webHidden/>
              </w:rPr>
              <w:fldChar w:fldCharType="begin"/>
            </w:r>
            <w:r w:rsidR="005D2236">
              <w:rPr>
                <w:noProof/>
                <w:webHidden/>
              </w:rPr>
              <w:instrText xml:space="preserve"> PAGEREF _Toc2012361 \h </w:instrText>
            </w:r>
            <w:r w:rsidR="005D2236">
              <w:rPr>
                <w:noProof/>
                <w:webHidden/>
              </w:rPr>
            </w:r>
            <w:r w:rsidR="005D2236">
              <w:rPr>
                <w:noProof/>
                <w:webHidden/>
              </w:rPr>
              <w:fldChar w:fldCharType="separate"/>
            </w:r>
            <w:r w:rsidR="005D2236">
              <w:rPr>
                <w:noProof/>
                <w:webHidden/>
              </w:rPr>
              <w:t>3</w:t>
            </w:r>
            <w:r w:rsidR="005D2236">
              <w:rPr>
                <w:noProof/>
                <w:webHidden/>
              </w:rPr>
              <w:fldChar w:fldCharType="end"/>
            </w:r>
          </w:hyperlink>
        </w:p>
        <w:p w14:paraId="42E55083" w14:textId="77777777" w:rsidR="005D2236" w:rsidRDefault="00660583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2012362" w:history="1">
            <w:r w:rsidR="005D2236" w:rsidRPr="009C371A">
              <w:rPr>
                <w:rStyle w:val="Hyperlink"/>
                <w:noProof/>
              </w:rPr>
              <w:t>3</w:t>
            </w:r>
            <w:r w:rsidR="005D2236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D2236" w:rsidRPr="009C371A">
              <w:rPr>
                <w:rStyle w:val="Hyperlink"/>
                <w:noProof/>
              </w:rPr>
              <w:t>Objetivo</w:t>
            </w:r>
            <w:r w:rsidR="005D2236">
              <w:rPr>
                <w:noProof/>
                <w:webHidden/>
              </w:rPr>
              <w:tab/>
            </w:r>
            <w:r w:rsidR="005D2236">
              <w:rPr>
                <w:noProof/>
                <w:webHidden/>
              </w:rPr>
              <w:fldChar w:fldCharType="begin"/>
            </w:r>
            <w:r w:rsidR="005D2236">
              <w:rPr>
                <w:noProof/>
                <w:webHidden/>
              </w:rPr>
              <w:instrText xml:space="preserve"> PAGEREF _Toc2012362 \h </w:instrText>
            </w:r>
            <w:r w:rsidR="005D2236">
              <w:rPr>
                <w:noProof/>
                <w:webHidden/>
              </w:rPr>
            </w:r>
            <w:r w:rsidR="005D2236">
              <w:rPr>
                <w:noProof/>
                <w:webHidden/>
              </w:rPr>
              <w:fldChar w:fldCharType="separate"/>
            </w:r>
            <w:r w:rsidR="005D2236">
              <w:rPr>
                <w:noProof/>
                <w:webHidden/>
              </w:rPr>
              <w:t>4</w:t>
            </w:r>
            <w:r w:rsidR="005D2236">
              <w:rPr>
                <w:noProof/>
                <w:webHidden/>
              </w:rPr>
              <w:fldChar w:fldCharType="end"/>
            </w:r>
          </w:hyperlink>
        </w:p>
        <w:p w14:paraId="724E96BE" w14:textId="77777777" w:rsidR="005D2236" w:rsidRDefault="00660583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2012363" w:history="1">
            <w:r w:rsidR="005D2236" w:rsidRPr="009C371A">
              <w:rPr>
                <w:rStyle w:val="Hyperlink"/>
                <w:noProof/>
              </w:rPr>
              <w:t>3.1</w:t>
            </w:r>
            <w:r w:rsidR="005D2236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5D2236" w:rsidRPr="009C371A">
              <w:rPr>
                <w:rStyle w:val="Hyperlink"/>
                <w:noProof/>
              </w:rPr>
              <w:t>Resumo da solução</w:t>
            </w:r>
            <w:r w:rsidR="005D2236">
              <w:rPr>
                <w:noProof/>
                <w:webHidden/>
              </w:rPr>
              <w:tab/>
            </w:r>
            <w:r w:rsidR="005D2236">
              <w:rPr>
                <w:noProof/>
                <w:webHidden/>
              </w:rPr>
              <w:fldChar w:fldCharType="begin"/>
            </w:r>
            <w:r w:rsidR="005D2236">
              <w:rPr>
                <w:noProof/>
                <w:webHidden/>
              </w:rPr>
              <w:instrText xml:space="preserve"> PAGEREF _Toc2012363 \h </w:instrText>
            </w:r>
            <w:r w:rsidR="005D2236">
              <w:rPr>
                <w:noProof/>
                <w:webHidden/>
              </w:rPr>
            </w:r>
            <w:r w:rsidR="005D2236">
              <w:rPr>
                <w:noProof/>
                <w:webHidden/>
              </w:rPr>
              <w:fldChar w:fldCharType="separate"/>
            </w:r>
            <w:r w:rsidR="005D2236">
              <w:rPr>
                <w:noProof/>
                <w:webHidden/>
              </w:rPr>
              <w:t>4</w:t>
            </w:r>
            <w:r w:rsidR="005D2236">
              <w:rPr>
                <w:noProof/>
                <w:webHidden/>
              </w:rPr>
              <w:fldChar w:fldCharType="end"/>
            </w:r>
          </w:hyperlink>
        </w:p>
        <w:p w14:paraId="4BF9D91B" w14:textId="77777777" w:rsidR="005D2236" w:rsidRDefault="00660583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2012364" w:history="1">
            <w:r w:rsidR="005D2236" w:rsidRPr="009C371A">
              <w:rPr>
                <w:rStyle w:val="Hyperlink"/>
                <w:noProof/>
              </w:rPr>
              <w:t>3.2</w:t>
            </w:r>
            <w:r w:rsidR="005D2236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5D2236" w:rsidRPr="009C371A">
              <w:rPr>
                <w:rStyle w:val="Hyperlink"/>
                <w:noProof/>
              </w:rPr>
              <w:t>Nomenclaturas</w:t>
            </w:r>
            <w:r w:rsidR="005D2236">
              <w:rPr>
                <w:noProof/>
                <w:webHidden/>
              </w:rPr>
              <w:tab/>
            </w:r>
            <w:r w:rsidR="005D2236">
              <w:rPr>
                <w:noProof/>
                <w:webHidden/>
              </w:rPr>
              <w:fldChar w:fldCharType="begin"/>
            </w:r>
            <w:r w:rsidR="005D2236">
              <w:rPr>
                <w:noProof/>
                <w:webHidden/>
              </w:rPr>
              <w:instrText xml:space="preserve"> PAGEREF _Toc2012364 \h </w:instrText>
            </w:r>
            <w:r w:rsidR="005D2236">
              <w:rPr>
                <w:noProof/>
                <w:webHidden/>
              </w:rPr>
            </w:r>
            <w:r w:rsidR="005D2236">
              <w:rPr>
                <w:noProof/>
                <w:webHidden/>
              </w:rPr>
              <w:fldChar w:fldCharType="separate"/>
            </w:r>
            <w:r w:rsidR="005D2236">
              <w:rPr>
                <w:noProof/>
                <w:webHidden/>
              </w:rPr>
              <w:t>4</w:t>
            </w:r>
            <w:r w:rsidR="005D2236">
              <w:rPr>
                <w:noProof/>
                <w:webHidden/>
              </w:rPr>
              <w:fldChar w:fldCharType="end"/>
            </w:r>
          </w:hyperlink>
        </w:p>
        <w:p w14:paraId="4B0AB1CE" w14:textId="77777777" w:rsidR="005D2236" w:rsidRDefault="00660583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2012365" w:history="1">
            <w:r w:rsidR="005D2236" w:rsidRPr="009C371A">
              <w:rPr>
                <w:rStyle w:val="Hyperlink"/>
                <w:noProof/>
              </w:rPr>
              <w:t>4</w:t>
            </w:r>
            <w:r w:rsidR="005D2236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D2236" w:rsidRPr="009C371A">
              <w:rPr>
                <w:rStyle w:val="Hyperlink"/>
                <w:noProof/>
              </w:rPr>
              <w:t>Desenvolvimento</w:t>
            </w:r>
            <w:r w:rsidR="005D2236">
              <w:rPr>
                <w:noProof/>
                <w:webHidden/>
              </w:rPr>
              <w:tab/>
            </w:r>
            <w:r w:rsidR="005D2236">
              <w:rPr>
                <w:noProof/>
                <w:webHidden/>
              </w:rPr>
              <w:fldChar w:fldCharType="begin"/>
            </w:r>
            <w:r w:rsidR="005D2236">
              <w:rPr>
                <w:noProof/>
                <w:webHidden/>
              </w:rPr>
              <w:instrText xml:space="preserve"> PAGEREF _Toc2012365 \h </w:instrText>
            </w:r>
            <w:r w:rsidR="005D2236">
              <w:rPr>
                <w:noProof/>
                <w:webHidden/>
              </w:rPr>
            </w:r>
            <w:r w:rsidR="005D2236">
              <w:rPr>
                <w:noProof/>
                <w:webHidden/>
              </w:rPr>
              <w:fldChar w:fldCharType="separate"/>
            </w:r>
            <w:r w:rsidR="005D2236">
              <w:rPr>
                <w:noProof/>
                <w:webHidden/>
              </w:rPr>
              <w:t>5</w:t>
            </w:r>
            <w:r w:rsidR="005D2236">
              <w:rPr>
                <w:noProof/>
                <w:webHidden/>
              </w:rPr>
              <w:fldChar w:fldCharType="end"/>
            </w:r>
          </w:hyperlink>
        </w:p>
        <w:p w14:paraId="7454133C" w14:textId="77777777" w:rsidR="00EC3465" w:rsidRDefault="00EC3465">
          <w:r>
            <w:rPr>
              <w:b/>
              <w:bCs/>
            </w:rPr>
            <w:fldChar w:fldCharType="end"/>
          </w:r>
        </w:p>
      </w:sdtContent>
    </w:sdt>
    <w:p w14:paraId="5872D81C" w14:textId="77777777" w:rsidR="00812FE6" w:rsidRDefault="00812FE6"/>
    <w:p w14:paraId="48D998FE" w14:textId="77777777" w:rsidR="007F22E0" w:rsidRDefault="007F22E0">
      <w:pPr>
        <w:spacing w:before="0" w:line="264" w:lineRule="auto"/>
      </w:pPr>
      <w:r>
        <w:br w:type="page"/>
      </w:r>
    </w:p>
    <w:p w14:paraId="5ECF148D" w14:textId="77777777" w:rsidR="00465147" w:rsidRPr="003E0371" w:rsidRDefault="008F34E8" w:rsidP="003E0371">
      <w:pPr>
        <w:pStyle w:val="Ttulo1"/>
      </w:pPr>
      <w:bookmarkStart w:id="1" w:name="_Toc513452216"/>
      <w:bookmarkStart w:id="2" w:name="_Toc2012359"/>
      <w:r w:rsidRPr="003E0371">
        <w:lastRenderedPageBreak/>
        <w:t>Informações do Processo</w:t>
      </w:r>
      <w:bookmarkEnd w:id="1"/>
      <w:bookmarkEnd w:id="2"/>
    </w:p>
    <w:tbl>
      <w:tblPr>
        <w:tblStyle w:val="Tabelacomgrade"/>
        <w:tblW w:w="10202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576"/>
        <w:gridCol w:w="3888"/>
        <w:gridCol w:w="5738"/>
      </w:tblGrid>
      <w:tr w:rsidR="008210B1" w:rsidRPr="008210B1" w14:paraId="38908D96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49543B9D" w14:textId="77777777"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8363EB0" wp14:editId="340FD9A1">
                  <wp:extent cx="228571" cy="228571"/>
                  <wp:effectExtent l="0" t="0" r="635" b="635"/>
                  <wp:docPr id="3" name="Imagem 3" descr="Uma imagem contendo captura de tela&#10;&#10;Descrição gerada com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ntAwesome_f02d(2)_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3F7FE06F" w14:textId="77777777"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 w:rsidRPr="005C5F3B">
              <w:rPr>
                <w:noProof/>
                <w:color w:val="FFFFFF" w:themeColor="background1"/>
              </w:rPr>
              <w:t>Nome do projeto</w:t>
            </w:r>
          </w:p>
        </w:tc>
        <w:tc>
          <w:tcPr>
            <w:tcW w:w="5738" w:type="dxa"/>
          </w:tcPr>
          <w:p w14:paraId="27D1D978" w14:textId="77777777" w:rsidR="008210B1" w:rsidRPr="008210B1" w:rsidRDefault="00335DC9" w:rsidP="008210B1">
            <w:pPr>
              <w:jc w:val="left"/>
            </w:pPr>
            <w:r>
              <w:t>Treinamento ABAP</w:t>
            </w:r>
            <w:r w:rsidR="00D5792A">
              <w:t xml:space="preserve"> Trainee</w:t>
            </w:r>
          </w:p>
        </w:tc>
      </w:tr>
      <w:tr w:rsidR="008210B1" w14:paraId="787E3741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1C9487CA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F1CBA59" wp14:editId="6C25BF65">
                  <wp:extent cx="228571" cy="228571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ntAwesome_f0ad(3)_2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092A1120" w14:textId="77777777" w:rsidR="008210B1" w:rsidRPr="005C5F3B" w:rsidRDefault="009D4B67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Identificação do Desenvolvimento</w:t>
            </w:r>
          </w:p>
        </w:tc>
        <w:tc>
          <w:tcPr>
            <w:tcW w:w="5738" w:type="dxa"/>
          </w:tcPr>
          <w:p w14:paraId="2DDFA9B4" w14:textId="77777777" w:rsidR="008210B1" w:rsidRDefault="0053269C" w:rsidP="008210B1">
            <w:pPr>
              <w:jc w:val="left"/>
            </w:pPr>
            <w:r>
              <w:t xml:space="preserve">Projeto </w:t>
            </w:r>
            <w:r w:rsidR="00D56941">
              <w:t>B</w:t>
            </w:r>
            <w:r>
              <w:t xml:space="preserve">: Controle de </w:t>
            </w:r>
            <w:r w:rsidR="00D56941">
              <w:t>reembolso</w:t>
            </w:r>
          </w:p>
        </w:tc>
      </w:tr>
      <w:tr w:rsidR="008210B1" w14:paraId="0CFB6DF7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1D1AA2CA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7F2C8870" wp14:editId="6A7B2F8A">
                  <wp:extent cx="228571" cy="228571"/>
                  <wp:effectExtent l="0" t="0" r="635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ontAwesome_f15c(4)_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21E3E1B2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Descrição</w:t>
            </w:r>
          </w:p>
        </w:tc>
        <w:tc>
          <w:tcPr>
            <w:tcW w:w="5738" w:type="dxa"/>
          </w:tcPr>
          <w:p w14:paraId="3E5639FD" w14:textId="77777777" w:rsidR="008210B1" w:rsidRDefault="00613106" w:rsidP="00B860B9">
            <w:r>
              <w:t xml:space="preserve">Criar um </w:t>
            </w:r>
            <w:r w:rsidR="008778F3">
              <w:t xml:space="preserve">relatório </w:t>
            </w:r>
            <w:r w:rsidR="00C521FA">
              <w:t>para listar</w:t>
            </w:r>
            <w:r w:rsidR="00D56941">
              <w:t xml:space="preserve"> os valores de reembolso de um projeto por funcionário.</w:t>
            </w:r>
          </w:p>
        </w:tc>
      </w:tr>
      <w:tr w:rsidR="008210B1" w14:paraId="24BDFE50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24B6420C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2DBAEE8" wp14:editId="10D1B1BB">
                  <wp:extent cx="228571" cy="228571"/>
                  <wp:effectExtent l="0" t="0" r="635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7F108B5D" w14:textId="77777777" w:rsidR="008210B1" w:rsidRPr="005C5F3B" w:rsidRDefault="009F5892" w:rsidP="008210B1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</w:p>
        </w:tc>
        <w:tc>
          <w:tcPr>
            <w:tcW w:w="5738" w:type="dxa"/>
          </w:tcPr>
          <w:p w14:paraId="38BF7A27" w14:textId="77777777" w:rsidR="008210B1" w:rsidRDefault="009F5892" w:rsidP="008210B1">
            <w:pPr>
              <w:jc w:val="left"/>
            </w:pPr>
            <w:r>
              <w:t>Vanessa Mayumi Hayakawa</w:t>
            </w:r>
          </w:p>
        </w:tc>
      </w:tr>
      <w:tr w:rsidR="009F5892" w14:paraId="4C927249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27D21C3B" w14:textId="77777777" w:rsidR="009F5892" w:rsidRDefault="009F5892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185F47B" wp14:editId="7B00EE3E">
                  <wp:extent cx="228571" cy="22857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4291BCC1" w14:textId="77777777" w:rsidR="009F5892" w:rsidRPr="005C5F3B" w:rsidRDefault="009F5892" w:rsidP="008210B1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ABAP Trainee</w:t>
            </w:r>
          </w:p>
        </w:tc>
        <w:tc>
          <w:tcPr>
            <w:tcW w:w="5738" w:type="dxa"/>
          </w:tcPr>
          <w:p w14:paraId="6C03103A" w14:textId="18630473" w:rsidR="009F5892" w:rsidRDefault="009F5892" w:rsidP="008210B1">
            <w:pPr>
              <w:jc w:val="left"/>
              <w:rPr>
                <w:rStyle w:val="Hyperlink"/>
              </w:rPr>
            </w:pPr>
          </w:p>
        </w:tc>
      </w:tr>
      <w:tr w:rsidR="009F5892" w14:paraId="47571140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2937460B" w14:textId="77777777" w:rsidR="009F5892" w:rsidRDefault="009F5892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185F47B" wp14:editId="7B00EE3E">
                  <wp:extent cx="228571" cy="228571"/>
                  <wp:effectExtent l="0" t="0" r="635" b="63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4886E093" w14:textId="77777777" w:rsidR="009F5892" w:rsidRPr="005C5F3B" w:rsidRDefault="009F5892" w:rsidP="008210B1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Tutor</w:t>
            </w:r>
          </w:p>
        </w:tc>
        <w:tc>
          <w:tcPr>
            <w:tcW w:w="5738" w:type="dxa"/>
          </w:tcPr>
          <w:p w14:paraId="7962334D" w14:textId="1BD50C84" w:rsidR="009F5892" w:rsidRDefault="009F5892" w:rsidP="008210B1">
            <w:pPr>
              <w:jc w:val="left"/>
              <w:rPr>
                <w:rStyle w:val="Hyperlink"/>
              </w:rPr>
            </w:pPr>
          </w:p>
        </w:tc>
      </w:tr>
      <w:tr w:rsidR="00B55575" w14:paraId="6119068B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723D9CE3" w14:textId="77777777" w:rsidR="00B55575" w:rsidRPr="005C5F3B" w:rsidRDefault="00B55575" w:rsidP="00B55575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79C164B" wp14:editId="1A102067">
                  <wp:extent cx="228571" cy="228571"/>
                  <wp:effectExtent l="0" t="0" r="635" b="63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40B8AC19" w14:textId="77777777" w:rsidR="00B55575" w:rsidRPr="005C5F3B" w:rsidRDefault="00B55575" w:rsidP="00B55575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Data</w:t>
            </w:r>
            <w:r>
              <w:rPr>
                <w:color w:val="FFFFFF" w:themeColor="background1"/>
              </w:rPr>
              <w:t xml:space="preserve"> de início</w:t>
            </w:r>
          </w:p>
        </w:tc>
        <w:tc>
          <w:tcPr>
            <w:tcW w:w="5738" w:type="dxa"/>
          </w:tcPr>
          <w:p w14:paraId="07AF09D6" w14:textId="5AF10EA6" w:rsidR="00B55575" w:rsidRDefault="00B55575" w:rsidP="00B55575">
            <w:pPr>
              <w:jc w:val="left"/>
            </w:pPr>
            <w:r>
              <w:t>02/03/2020</w:t>
            </w:r>
          </w:p>
        </w:tc>
      </w:tr>
      <w:tr w:rsidR="00B55575" w14:paraId="5718F556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181CFE5B" w14:textId="77777777" w:rsidR="00B55575" w:rsidRDefault="00B55575" w:rsidP="00B55575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493C111" wp14:editId="136285F1">
                  <wp:extent cx="228571" cy="228571"/>
                  <wp:effectExtent l="0" t="0" r="635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2B56A634" w14:textId="77777777" w:rsidR="00B55575" w:rsidRPr="005C5F3B" w:rsidRDefault="00B55575" w:rsidP="00B55575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da entrega</w:t>
            </w:r>
          </w:p>
        </w:tc>
        <w:tc>
          <w:tcPr>
            <w:tcW w:w="5738" w:type="dxa"/>
          </w:tcPr>
          <w:p w14:paraId="3632D4C2" w14:textId="652A6883" w:rsidR="00B55575" w:rsidRDefault="00B55575" w:rsidP="00B55575">
            <w:pPr>
              <w:jc w:val="left"/>
            </w:pPr>
            <w:r>
              <w:t>13/03/2020</w:t>
            </w:r>
          </w:p>
        </w:tc>
      </w:tr>
      <w:tr w:rsidR="00B55575" w14:paraId="4B19758D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7388BC6E" w14:textId="77777777" w:rsidR="00B55575" w:rsidRDefault="00B55575" w:rsidP="00B55575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1AAD451" wp14:editId="71A02288">
                  <wp:extent cx="228571" cy="228571"/>
                  <wp:effectExtent l="0" t="0" r="635" b="63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5FB1C025" w14:textId="77777777" w:rsidR="00B55575" w:rsidRDefault="00B55575" w:rsidP="00B55575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da apresentação</w:t>
            </w:r>
          </w:p>
        </w:tc>
        <w:tc>
          <w:tcPr>
            <w:tcW w:w="5738" w:type="dxa"/>
          </w:tcPr>
          <w:p w14:paraId="412532C5" w14:textId="4648FC36" w:rsidR="00B55575" w:rsidRDefault="00B55575" w:rsidP="00B55575">
            <w:pPr>
              <w:jc w:val="left"/>
            </w:pPr>
            <w:r>
              <w:t>17/03/20</w:t>
            </w:r>
            <w:r w:rsidR="00063A75">
              <w:t>20</w:t>
            </w:r>
          </w:p>
        </w:tc>
      </w:tr>
    </w:tbl>
    <w:p w14:paraId="2ABF6EBA" w14:textId="77777777" w:rsidR="006211E1" w:rsidRDefault="006211E1">
      <w:pPr>
        <w:spacing w:before="0" w:line="264" w:lineRule="auto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14:paraId="0D079A82" w14:textId="77777777" w:rsidR="002F6C88" w:rsidRPr="00C07110" w:rsidRDefault="00DE0095" w:rsidP="003E0371">
      <w:pPr>
        <w:pStyle w:val="Ttulo1"/>
      </w:pPr>
      <w:bookmarkStart w:id="3" w:name="_Toc513452217"/>
      <w:bookmarkStart w:id="4" w:name="_Toc2012360"/>
      <w:r>
        <w:lastRenderedPageBreak/>
        <w:t>Tipo de desenvolvimento</w:t>
      </w:r>
      <w:bookmarkEnd w:id="3"/>
      <w:bookmarkEnd w:id="4"/>
    </w:p>
    <w:p w14:paraId="28FF6D7E" w14:textId="77777777" w:rsidR="002F6C88" w:rsidRDefault="002F6C88" w:rsidP="003E0371">
      <w:pPr>
        <w:pStyle w:val="Ttulo1"/>
        <w:rPr>
          <w:rFonts w:ascii="Segoe UI Symbol" w:hAnsi="Segoe UI Symbol" w:cs="Segoe UI Symbol"/>
        </w:rPr>
        <w:sectPr w:rsidR="002F6C88" w:rsidSect="005C45AC">
          <w:headerReference w:type="default" r:id="rId14"/>
          <w:footerReference w:type="default" r:id="rId15"/>
          <w:pgSz w:w="11906" w:h="16838" w:code="9"/>
          <w:pgMar w:top="1418" w:right="720" w:bottom="1134" w:left="720" w:header="709" w:footer="709" w:gutter="0"/>
          <w:pgNumType w:start="0"/>
          <w:cols w:sep="1" w:space="709"/>
          <w:titlePg/>
          <w:docGrid w:linePitch="360"/>
        </w:sectPr>
      </w:pPr>
    </w:p>
    <w:p w14:paraId="6A183EA8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896943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Interface de entrada</w:t>
      </w:r>
      <w:r w:rsidR="00DE0095">
        <w:cr/>
      </w:r>
      <w:sdt>
        <w:sdtPr>
          <w:id w:val="12738205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D13E3">
            <w:rPr>
              <w:rFonts w:ascii="MS Gothic" w:eastAsia="MS Gothic" w:hAnsi="MS Gothic" w:hint="eastAsia"/>
            </w:rPr>
            <w:t>☒</w:t>
          </w:r>
        </w:sdtContent>
      </w:sdt>
      <w:r w:rsidR="00DE0095">
        <w:t xml:space="preserve"> Interface de saída</w:t>
      </w:r>
      <w:r w:rsidR="00DE0095">
        <w:cr/>
      </w:r>
      <w:sdt>
        <w:sdtPr>
          <w:id w:val="-882330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☒</w:t>
          </w:r>
        </w:sdtContent>
      </w:sdt>
      <w:r w:rsidR="00DE0095">
        <w:t xml:space="preserve"> Relatório </w:t>
      </w:r>
      <w:r w:rsidR="00335DC9">
        <w:t>Write/</w:t>
      </w:r>
      <w:r w:rsidR="00DE0095">
        <w:t>ALV</w:t>
      </w:r>
      <w:r w:rsidR="00DE0095">
        <w:cr/>
      </w:r>
      <w:sdt>
        <w:sdtPr>
          <w:id w:val="-682743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Sapscript</w:t>
      </w:r>
    </w:p>
    <w:p w14:paraId="3F28A29A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-18985760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D13E3">
            <w:rPr>
              <w:rFonts w:ascii="MS Gothic" w:eastAsia="MS Gothic" w:hAnsi="MS Gothic" w:cs="Segoe UI Symbol" w:hint="eastAsia"/>
            </w:rPr>
            <w:t>☒</w:t>
          </w:r>
        </w:sdtContent>
      </w:sdt>
      <w:r w:rsidR="00DE0095">
        <w:t xml:space="preserve"> Smartforms</w:t>
      </w:r>
    </w:p>
    <w:p w14:paraId="14F2B32F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-1191989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</w:t>
      </w:r>
    </w:p>
    <w:p w14:paraId="3DD0BF42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-1217192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 RFC</w:t>
      </w:r>
    </w:p>
    <w:p w14:paraId="0C460EC3" w14:textId="77777777" w:rsidR="00C174DE" w:rsidRDefault="00660583" w:rsidP="00DE0095">
      <w:pPr>
        <w:jc w:val="left"/>
      </w:pPr>
      <w:sdt>
        <w:sdtPr>
          <w:rPr>
            <w:rFonts w:ascii="Segoe UI Symbol" w:hAnsi="Segoe UI Symbol" w:cs="Segoe UI Symbol"/>
          </w:rPr>
          <w:id w:val="643083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Module Pool</w:t>
      </w:r>
    </w:p>
    <w:p w14:paraId="76B102C3" w14:textId="77777777" w:rsidR="00DE0095" w:rsidRDefault="00660583" w:rsidP="00DE0095">
      <w:pPr>
        <w:jc w:val="left"/>
      </w:pPr>
      <w:sdt>
        <w:sdtPr>
          <w:id w:val="-214648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Migração de Dados (LSMW)</w:t>
      </w:r>
    </w:p>
    <w:p w14:paraId="7FC3EE51" w14:textId="77777777" w:rsidR="00DE0095" w:rsidRPr="009C480F" w:rsidRDefault="00660583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974487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Webdynpro ABAP</w:t>
      </w:r>
    </w:p>
    <w:p w14:paraId="1A9AA6D1" w14:textId="77777777" w:rsidR="00DE0095" w:rsidRPr="009C480F" w:rsidRDefault="00660583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719044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(Screen EXIT)</w:t>
      </w:r>
    </w:p>
    <w:p w14:paraId="39FE7079" w14:textId="77777777" w:rsidR="00DE0095" w:rsidRPr="009C480F" w:rsidRDefault="00660583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83152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(Field EXIT)</w:t>
      </w:r>
    </w:p>
    <w:p w14:paraId="712DB5E9" w14:textId="77777777" w:rsidR="00DE0095" w:rsidRPr="009C480F" w:rsidRDefault="00660583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111656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(BADI)</w:t>
      </w:r>
    </w:p>
    <w:p w14:paraId="01A89154" w14:textId="77777777" w:rsidR="00DE0095" w:rsidRPr="009C480F" w:rsidRDefault="00660583" w:rsidP="00DE0095">
      <w:pPr>
        <w:jc w:val="left"/>
      </w:pPr>
      <w:sdt>
        <w:sdtPr>
          <w:rPr>
            <w:rFonts w:ascii="Segoe UI Symbol" w:hAnsi="Segoe UI Symbol" w:cs="Segoe UI Symbol"/>
          </w:rPr>
          <w:id w:val="-1525240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r w:rsidR="00DE0095" w:rsidRPr="009C480F">
        <w:t>Enhancements (Abap Dictionary)</w:t>
      </w:r>
    </w:p>
    <w:p w14:paraId="3ADBE35C" w14:textId="77777777" w:rsidR="00BA2D33" w:rsidRDefault="00660583" w:rsidP="00DE0095">
      <w:pPr>
        <w:jc w:val="left"/>
      </w:pPr>
      <w:sdt>
        <w:sdtPr>
          <w:rPr>
            <w:rFonts w:ascii="Segoe UI Symbol" w:hAnsi="Segoe UI Symbol" w:cs="Segoe UI Symbol"/>
          </w:rPr>
          <w:id w:val="-1858188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WorkFlow</w:t>
      </w:r>
    </w:p>
    <w:p w14:paraId="20AE21D5" w14:textId="77777777" w:rsidR="00DE0095" w:rsidRDefault="00660583" w:rsidP="00DE0095">
      <w:pPr>
        <w:jc w:val="left"/>
      </w:pPr>
      <w:sdt>
        <w:sdtPr>
          <w:id w:val="-1234692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Função e(ou) Operação de Folha ou Time</w:t>
      </w:r>
    </w:p>
    <w:p w14:paraId="5354AC6A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-716591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Ampliação de Infotipo</w:t>
      </w:r>
    </w:p>
    <w:p w14:paraId="726735A6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207986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Criação de Infotipo</w:t>
      </w:r>
    </w:p>
    <w:p w14:paraId="7C8204A8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101096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IDOC</w:t>
      </w:r>
    </w:p>
    <w:p w14:paraId="22F99BD7" w14:textId="77777777" w:rsidR="00DE0095" w:rsidRDefault="00660583" w:rsidP="00DE0095">
      <w:sdt>
        <w:sdtPr>
          <w:rPr>
            <w:rFonts w:ascii="Segoe UI Symbol" w:hAnsi="Segoe UI Symbol" w:cs="Segoe UI Symbol"/>
          </w:rPr>
          <w:id w:val="1738049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5DC9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Outros. Especificar: </w:t>
      </w:r>
    </w:p>
    <w:p w14:paraId="5CDC55DB" w14:textId="77777777" w:rsidR="002F6C88" w:rsidRDefault="002F6C88" w:rsidP="00DE0095">
      <w:pPr>
        <w:sectPr w:rsidR="002F6C88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num="3" w:sep="1" w:space="709"/>
          <w:docGrid w:linePitch="360"/>
        </w:sectPr>
      </w:pPr>
    </w:p>
    <w:p w14:paraId="0BD688BB" w14:textId="77777777" w:rsidR="00DE0095" w:rsidRDefault="00DE0095" w:rsidP="00DE0095"/>
    <w:p w14:paraId="40481D10" w14:textId="77777777" w:rsidR="00DE0095" w:rsidRPr="003E0371" w:rsidRDefault="00DE0095" w:rsidP="003E0371">
      <w:pPr>
        <w:pStyle w:val="Ttulo2"/>
      </w:pPr>
      <w:bookmarkStart w:id="5" w:name="_Toc513452218"/>
      <w:bookmarkStart w:id="6" w:name="_Toc2012361"/>
      <w:r w:rsidRPr="003E0371">
        <w:t>Complexidade</w:t>
      </w:r>
      <w:bookmarkEnd w:id="5"/>
      <w:bookmarkEnd w:id="6"/>
    </w:p>
    <w:tbl>
      <w:tblPr>
        <w:tblStyle w:val="Tabelacomgrade"/>
        <w:tblW w:w="10485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3397"/>
        <w:gridCol w:w="7088"/>
      </w:tblGrid>
      <w:tr w:rsidR="00DE0095" w14:paraId="27F0BEE4" w14:textId="77777777" w:rsidTr="0062360B">
        <w:tc>
          <w:tcPr>
            <w:tcW w:w="3397" w:type="dxa"/>
            <w:shd w:val="clear" w:color="auto" w:fill="2191C9" w:themeFill="background2" w:themeFillShade="80"/>
            <w:vAlign w:val="center"/>
          </w:tcPr>
          <w:p w14:paraId="298FD252" w14:textId="77777777" w:rsidR="00DE0095" w:rsidRPr="005C5F3B" w:rsidRDefault="00DE0095" w:rsidP="0062360B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Classificação</w:t>
            </w:r>
          </w:p>
        </w:tc>
        <w:tc>
          <w:tcPr>
            <w:tcW w:w="7088" w:type="dxa"/>
            <w:vAlign w:val="center"/>
          </w:tcPr>
          <w:p w14:paraId="0D844FA9" w14:textId="77777777" w:rsidR="00DE0095" w:rsidRDefault="00C521FA" w:rsidP="0062360B">
            <w:r>
              <w:t>Média</w:t>
            </w:r>
          </w:p>
        </w:tc>
      </w:tr>
      <w:tr w:rsidR="00DE0095" w14:paraId="32DD128B" w14:textId="77777777" w:rsidTr="0062360B">
        <w:tc>
          <w:tcPr>
            <w:tcW w:w="3397" w:type="dxa"/>
            <w:shd w:val="clear" w:color="auto" w:fill="2191C9" w:themeFill="background2" w:themeFillShade="80"/>
          </w:tcPr>
          <w:p w14:paraId="59D80904" w14:textId="77777777" w:rsidR="00DE0095" w:rsidRPr="005C5F3B" w:rsidRDefault="00DE0095" w:rsidP="006236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Prazo para entrega</w:t>
            </w:r>
          </w:p>
        </w:tc>
        <w:tc>
          <w:tcPr>
            <w:tcW w:w="7088" w:type="dxa"/>
          </w:tcPr>
          <w:p w14:paraId="4FDED6A3" w14:textId="2E811D1B" w:rsidR="00DE0095" w:rsidRDefault="00660583" w:rsidP="0062360B">
            <w:sdt>
              <w:sdtPr>
                <w:alias w:val="Prazo para entrega"/>
                <w:tag w:val="Prazo para entrega"/>
                <w:id w:val="996999028"/>
                <w:placeholder>
                  <w:docPart w:val="C8E6D0A13F6547A99F3EDD8D591B446E"/>
                </w:placeholder>
                <w:date w:fullDate="2020-03-1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55575">
                  <w:t>13/03/2020</w:t>
                </w:r>
              </w:sdtContent>
            </w:sdt>
          </w:p>
        </w:tc>
      </w:tr>
    </w:tbl>
    <w:p w14:paraId="661D247A" w14:textId="77777777" w:rsidR="00C174DE" w:rsidRDefault="00C174DE" w:rsidP="00DE0095">
      <w:pPr>
        <w:spacing w:before="0" w:line="264" w:lineRule="auto"/>
        <w:sectPr w:rsidR="00C174DE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sep="1" w:space="709"/>
          <w:docGrid w:linePitch="360"/>
        </w:sectPr>
      </w:pPr>
    </w:p>
    <w:p w14:paraId="070D4F30" w14:textId="77777777" w:rsidR="00DE0095" w:rsidRDefault="00DE0095" w:rsidP="00DE0095">
      <w:pPr>
        <w:spacing w:before="0" w:line="264" w:lineRule="auto"/>
      </w:pPr>
      <w:r>
        <w:br w:type="page"/>
      </w:r>
    </w:p>
    <w:p w14:paraId="24A3A960" w14:textId="77777777" w:rsidR="00465147" w:rsidRPr="003E0371" w:rsidRDefault="00605721" w:rsidP="003E0371">
      <w:pPr>
        <w:pStyle w:val="Ttulo1"/>
      </w:pPr>
      <w:bookmarkStart w:id="7" w:name="_Toc513452219"/>
      <w:bookmarkStart w:id="8" w:name="_Toc2012362"/>
      <w:r w:rsidRPr="003E0371">
        <w:lastRenderedPageBreak/>
        <w:t>Objetivo</w:t>
      </w:r>
      <w:bookmarkEnd w:id="7"/>
      <w:bookmarkEnd w:id="8"/>
    </w:p>
    <w:p w14:paraId="35A57F8C" w14:textId="77777777" w:rsidR="00ED13E3" w:rsidRDefault="00ED13E3" w:rsidP="00277398">
      <w:r>
        <w:t>Projeto final para Treinamento ABAP Trainee.</w:t>
      </w:r>
    </w:p>
    <w:p w14:paraId="291AF620" w14:textId="77777777" w:rsidR="00DE0095" w:rsidRPr="003E0371" w:rsidRDefault="00DE0095" w:rsidP="003E0371">
      <w:pPr>
        <w:pStyle w:val="Ttulo2"/>
      </w:pPr>
      <w:bookmarkStart w:id="9" w:name="_Toc513452220"/>
      <w:bookmarkStart w:id="10" w:name="_Toc2012363"/>
      <w:r w:rsidRPr="003E0371">
        <w:t>Resumo da solução</w:t>
      </w:r>
      <w:bookmarkEnd w:id="9"/>
      <w:bookmarkEnd w:id="10"/>
    </w:p>
    <w:p w14:paraId="0A61026B" w14:textId="77777777" w:rsidR="0019094F" w:rsidRDefault="00ED13E3" w:rsidP="00465147">
      <w:r>
        <w:t xml:space="preserve">Controlar </w:t>
      </w:r>
      <w:r w:rsidR="00D56941">
        <w:t>os valores de reembolso de um projeto por funcionário.</w:t>
      </w:r>
    </w:p>
    <w:p w14:paraId="46A67FB6" w14:textId="77777777" w:rsidR="007F037A" w:rsidRDefault="007F037A" w:rsidP="007F037A">
      <w:pPr>
        <w:pStyle w:val="Ttulo2"/>
      </w:pPr>
      <w:bookmarkStart w:id="11" w:name="_Toc2012364"/>
      <w:r>
        <w:t>Nomenclaturas</w:t>
      </w:r>
      <w:bookmarkEnd w:id="11"/>
    </w:p>
    <w:p w14:paraId="7C7E55D6" w14:textId="5B4AB1E0" w:rsidR="007F037A" w:rsidRPr="00C85622" w:rsidRDefault="00B55575" w:rsidP="007F037A">
      <w:pPr>
        <w:rPr>
          <w:sz w:val="24"/>
          <w:szCs w:val="24"/>
        </w:rPr>
      </w:pPr>
      <w:r>
        <w:rPr>
          <w:sz w:val="24"/>
          <w:szCs w:val="24"/>
        </w:rPr>
        <w:t>ZPROJETO</w:t>
      </w:r>
      <w:r w:rsidR="00ED5387">
        <w:rPr>
          <w:sz w:val="24"/>
          <w:szCs w:val="24"/>
        </w:rPr>
        <w:t>B</w:t>
      </w:r>
      <w:r w:rsidR="007F037A" w:rsidRPr="00C85622">
        <w:rPr>
          <w:color w:val="FF0000"/>
          <w:sz w:val="24"/>
          <w:szCs w:val="24"/>
        </w:rPr>
        <w:t>X</w:t>
      </w:r>
      <w:r w:rsidR="007F037A" w:rsidRPr="00C85622">
        <w:rPr>
          <w:color w:val="0070C0"/>
          <w:sz w:val="24"/>
          <w:szCs w:val="24"/>
        </w:rPr>
        <w:t>seq</w:t>
      </w:r>
      <w:r w:rsidR="007F037A" w:rsidRPr="00C85622">
        <w:rPr>
          <w:sz w:val="24"/>
          <w:szCs w:val="24"/>
        </w:rPr>
        <w:t>_</w:t>
      </w:r>
      <w:r w:rsidR="007F037A" w:rsidRPr="00C85622">
        <w:rPr>
          <w:color w:val="00B050"/>
          <w:sz w:val="24"/>
          <w:szCs w:val="24"/>
        </w:rPr>
        <w:t>nn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037A" w14:paraId="5407A539" w14:textId="77777777" w:rsidTr="007F037A">
        <w:tc>
          <w:tcPr>
            <w:tcW w:w="5228" w:type="dxa"/>
          </w:tcPr>
          <w:p w14:paraId="15AFE217" w14:textId="1838D798" w:rsidR="007F037A" w:rsidRDefault="007F037A" w:rsidP="007F037A">
            <w:r>
              <w:t>Z</w:t>
            </w:r>
            <w:r w:rsidR="00B55575">
              <w:t>PROJETO</w:t>
            </w:r>
            <w:r w:rsidR="00D56941">
              <w:t>B</w:t>
            </w:r>
          </w:p>
        </w:tc>
        <w:tc>
          <w:tcPr>
            <w:tcW w:w="5228" w:type="dxa"/>
          </w:tcPr>
          <w:p w14:paraId="17813CD6" w14:textId="14E4AAAB" w:rsidR="007F037A" w:rsidRDefault="007F037A" w:rsidP="007F037A">
            <w:r>
              <w:t>Fixo "Z</w:t>
            </w:r>
            <w:r w:rsidR="00B55575">
              <w:t>PROJETO</w:t>
            </w:r>
            <w:r w:rsidR="00D56941">
              <w:t>B</w:t>
            </w:r>
            <w:r>
              <w:t>"</w:t>
            </w:r>
          </w:p>
        </w:tc>
      </w:tr>
      <w:tr w:rsidR="007F037A" w14:paraId="0948329E" w14:textId="77777777" w:rsidTr="002D6E1D">
        <w:trPr>
          <w:trHeight w:val="6520"/>
        </w:trPr>
        <w:tc>
          <w:tcPr>
            <w:tcW w:w="5228" w:type="dxa"/>
          </w:tcPr>
          <w:p w14:paraId="445A607C" w14:textId="77777777" w:rsidR="007F037A" w:rsidRPr="007F037A" w:rsidRDefault="007F037A" w:rsidP="007F037A">
            <w:pPr>
              <w:rPr>
                <w:color w:val="FF0000"/>
              </w:rPr>
            </w:pPr>
            <w:r w:rsidRPr="007F037A">
              <w:rPr>
                <w:color w:val="FF0000"/>
              </w:rPr>
              <w:t>X</w:t>
            </w:r>
          </w:p>
        </w:tc>
        <w:tc>
          <w:tcPr>
            <w:tcW w:w="5228" w:type="dxa"/>
          </w:tcPr>
          <w:p w14:paraId="5A345AA6" w14:textId="77777777" w:rsidR="007F037A" w:rsidRPr="00C85622" w:rsidRDefault="007F037A" w:rsidP="007F037A">
            <w:r w:rsidRPr="00C85622">
              <w:t>Tipo do objeto: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7F037A" w:rsidRPr="002D6E1D" w14:paraId="25BA4DDF" w14:textId="77777777" w:rsidTr="007F037A">
              <w:tc>
                <w:tcPr>
                  <w:tcW w:w="2501" w:type="dxa"/>
                </w:tcPr>
                <w:p w14:paraId="258677D6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2501" w:type="dxa"/>
                </w:tcPr>
                <w:p w14:paraId="32B004F1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Domínio</w:t>
                  </w:r>
                </w:p>
              </w:tc>
            </w:tr>
            <w:tr w:rsidR="007F037A" w:rsidRPr="002D6E1D" w14:paraId="56B004BD" w14:textId="77777777" w:rsidTr="002D6E1D">
              <w:tc>
                <w:tcPr>
                  <w:tcW w:w="2501" w:type="dxa"/>
                </w:tcPr>
                <w:p w14:paraId="774A1FF4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DE</w:t>
                  </w:r>
                </w:p>
              </w:tc>
              <w:tc>
                <w:tcPr>
                  <w:tcW w:w="2501" w:type="dxa"/>
                  <w:tcBorders>
                    <w:bottom w:val="single" w:sz="2" w:space="0" w:color="auto"/>
                  </w:tcBorders>
                </w:tcPr>
                <w:p w14:paraId="71B8B977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Elemento de dado</w:t>
                  </w:r>
                </w:p>
              </w:tc>
            </w:tr>
            <w:tr w:rsidR="007F037A" w:rsidRPr="002D6E1D" w14:paraId="50DFC23F" w14:textId="77777777" w:rsidTr="002D6E1D">
              <w:tc>
                <w:tcPr>
                  <w:tcW w:w="2501" w:type="dxa"/>
                </w:tcPr>
                <w:p w14:paraId="39B29FE7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2501" w:type="dxa"/>
                  <w:tcBorders>
                    <w:top w:val="single" w:sz="2" w:space="0" w:color="auto"/>
                  </w:tcBorders>
                </w:tcPr>
                <w:p w14:paraId="14AD2136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Tabela</w:t>
                  </w:r>
                </w:p>
              </w:tc>
            </w:tr>
            <w:tr w:rsidR="007F037A" w:rsidRPr="002D6E1D" w14:paraId="49667441" w14:textId="77777777" w:rsidTr="007F037A">
              <w:tc>
                <w:tcPr>
                  <w:tcW w:w="2501" w:type="dxa"/>
                </w:tcPr>
                <w:p w14:paraId="332BDC7B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501" w:type="dxa"/>
                </w:tcPr>
                <w:p w14:paraId="34B61C3F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Estrutura</w:t>
                  </w:r>
                </w:p>
              </w:tc>
            </w:tr>
            <w:tr w:rsidR="007F037A" w:rsidRPr="002D6E1D" w14:paraId="7866868A" w14:textId="77777777" w:rsidTr="007F037A">
              <w:tc>
                <w:tcPr>
                  <w:tcW w:w="2501" w:type="dxa"/>
                </w:tcPr>
                <w:p w14:paraId="7A86B382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2501" w:type="dxa"/>
                </w:tcPr>
                <w:p w14:paraId="1CA17086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Tipo de tabela</w:t>
                  </w:r>
                </w:p>
              </w:tc>
            </w:tr>
            <w:tr w:rsidR="007F037A" w:rsidRPr="002D6E1D" w14:paraId="2046BB0E" w14:textId="77777777" w:rsidTr="007F037A">
              <w:tc>
                <w:tcPr>
                  <w:tcW w:w="2501" w:type="dxa"/>
                </w:tcPr>
                <w:p w14:paraId="10444F60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SH</w:t>
                  </w:r>
                </w:p>
              </w:tc>
              <w:tc>
                <w:tcPr>
                  <w:tcW w:w="2501" w:type="dxa"/>
                </w:tcPr>
                <w:p w14:paraId="27A5D770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Ajuda de Pesquisa</w:t>
                  </w:r>
                </w:p>
              </w:tc>
            </w:tr>
            <w:tr w:rsidR="007F037A" w:rsidRPr="002D6E1D" w14:paraId="590F108B" w14:textId="77777777" w:rsidTr="007F037A">
              <w:tc>
                <w:tcPr>
                  <w:tcW w:w="2501" w:type="dxa"/>
                </w:tcPr>
                <w:p w14:paraId="5482D9FB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2501" w:type="dxa"/>
                </w:tcPr>
                <w:p w14:paraId="3AF1607B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Função</w:t>
                  </w:r>
                </w:p>
              </w:tc>
            </w:tr>
            <w:tr w:rsidR="007F037A" w:rsidRPr="002D6E1D" w14:paraId="7A2F7554" w14:textId="77777777" w:rsidTr="007F037A">
              <w:tc>
                <w:tcPr>
                  <w:tcW w:w="2501" w:type="dxa"/>
                </w:tcPr>
                <w:p w14:paraId="31FA97BD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FG</w:t>
                  </w:r>
                </w:p>
              </w:tc>
              <w:tc>
                <w:tcPr>
                  <w:tcW w:w="2501" w:type="dxa"/>
                </w:tcPr>
                <w:p w14:paraId="759BEF12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Grupo de função</w:t>
                  </w:r>
                </w:p>
              </w:tc>
            </w:tr>
            <w:tr w:rsidR="007F037A" w:rsidRPr="002D6E1D" w14:paraId="2AEB8BC7" w14:textId="77777777" w:rsidTr="007F037A">
              <w:tc>
                <w:tcPr>
                  <w:tcW w:w="2501" w:type="dxa"/>
                </w:tcPr>
                <w:p w14:paraId="09B51805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RP</w:t>
                  </w:r>
                </w:p>
              </w:tc>
              <w:tc>
                <w:tcPr>
                  <w:tcW w:w="2501" w:type="dxa"/>
                </w:tcPr>
                <w:p w14:paraId="03673F14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Programa</w:t>
                  </w:r>
                </w:p>
              </w:tc>
            </w:tr>
            <w:tr w:rsidR="007F037A" w:rsidRPr="002D6E1D" w14:paraId="56B7ED58" w14:textId="77777777" w:rsidTr="007F037A">
              <w:tc>
                <w:tcPr>
                  <w:tcW w:w="2501" w:type="dxa"/>
                </w:tcPr>
                <w:p w14:paraId="295E1CE6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2501" w:type="dxa"/>
                </w:tcPr>
                <w:p w14:paraId="1A876199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Smartforms</w:t>
                  </w:r>
                </w:p>
              </w:tc>
            </w:tr>
            <w:tr w:rsidR="007F037A" w:rsidRPr="002D6E1D" w14:paraId="086D3343" w14:textId="77777777" w:rsidTr="007F037A">
              <w:tc>
                <w:tcPr>
                  <w:tcW w:w="2501" w:type="dxa"/>
                </w:tcPr>
                <w:p w14:paraId="69191CBD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2501" w:type="dxa"/>
                </w:tcPr>
                <w:p w14:paraId="03705B5A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Classe</w:t>
                  </w:r>
                </w:p>
              </w:tc>
            </w:tr>
            <w:tr w:rsidR="007F037A" w:rsidRPr="002D6E1D" w14:paraId="6E880738" w14:textId="77777777" w:rsidTr="007F037A">
              <w:tc>
                <w:tcPr>
                  <w:tcW w:w="2501" w:type="dxa"/>
                </w:tcPr>
                <w:p w14:paraId="60544138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01" w:type="dxa"/>
                </w:tcPr>
                <w:p w14:paraId="1B56DDCF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Transação</w:t>
                  </w:r>
                </w:p>
              </w:tc>
            </w:tr>
          </w:tbl>
          <w:p w14:paraId="7389D1F2" w14:textId="77777777" w:rsidR="007F037A" w:rsidRPr="002D6E1D" w:rsidRDefault="007F037A" w:rsidP="007F037A">
            <w:pPr>
              <w:rPr>
                <w:sz w:val="20"/>
                <w:szCs w:val="20"/>
              </w:rPr>
            </w:pPr>
          </w:p>
        </w:tc>
      </w:tr>
      <w:tr w:rsidR="007F037A" w14:paraId="7EEC4F21" w14:textId="77777777" w:rsidTr="007F037A">
        <w:tc>
          <w:tcPr>
            <w:tcW w:w="5228" w:type="dxa"/>
          </w:tcPr>
          <w:p w14:paraId="31CA9B0F" w14:textId="77777777" w:rsidR="007F037A" w:rsidRDefault="007F037A" w:rsidP="007F037A">
            <w:r w:rsidRPr="007F037A">
              <w:rPr>
                <w:color w:val="0070C0"/>
              </w:rPr>
              <w:t>seq</w:t>
            </w:r>
          </w:p>
        </w:tc>
        <w:tc>
          <w:tcPr>
            <w:tcW w:w="5228" w:type="dxa"/>
          </w:tcPr>
          <w:p w14:paraId="44AB691D" w14:textId="77777777" w:rsidR="007F037A" w:rsidRDefault="007F037A" w:rsidP="007F037A">
            <w:r>
              <w:t xml:space="preserve">Sequencial de 00 </w:t>
            </w:r>
            <w:r w:rsidR="0090720B">
              <w:t>a</w:t>
            </w:r>
            <w:r>
              <w:t xml:space="preserve"> 99</w:t>
            </w:r>
          </w:p>
        </w:tc>
      </w:tr>
      <w:tr w:rsidR="002D6E1D" w14:paraId="01F21E6F" w14:textId="77777777" w:rsidTr="007F037A">
        <w:tc>
          <w:tcPr>
            <w:tcW w:w="5228" w:type="dxa"/>
          </w:tcPr>
          <w:p w14:paraId="4AA49DC6" w14:textId="77777777" w:rsidR="002D6E1D" w:rsidRPr="007F037A" w:rsidRDefault="002D6E1D" w:rsidP="007F037A">
            <w:pPr>
              <w:rPr>
                <w:color w:val="0070C0"/>
              </w:rPr>
            </w:pPr>
            <w:r w:rsidRPr="00C85622">
              <w:rPr>
                <w:color w:val="00B050"/>
              </w:rPr>
              <w:t>nn</w:t>
            </w:r>
          </w:p>
        </w:tc>
        <w:tc>
          <w:tcPr>
            <w:tcW w:w="5228" w:type="dxa"/>
          </w:tcPr>
          <w:p w14:paraId="24844906" w14:textId="2297B23E" w:rsidR="002D6E1D" w:rsidRDefault="00B55575" w:rsidP="007F037A">
            <w:r>
              <w:t>Iniciais do nome (mesmo utilizado no treinamento)</w:t>
            </w:r>
          </w:p>
        </w:tc>
      </w:tr>
    </w:tbl>
    <w:p w14:paraId="56E83D51" w14:textId="268521FF" w:rsidR="009A7B37" w:rsidRDefault="009A7B37" w:rsidP="009A7B37">
      <w:pPr>
        <w:rPr>
          <w:highlight w:val="lightGray"/>
        </w:rPr>
      </w:pPr>
      <w:bookmarkStart w:id="12" w:name="_Toc2012365"/>
    </w:p>
    <w:p w14:paraId="5C75F7BF" w14:textId="77777777" w:rsidR="009A7B37" w:rsidRPr="009A7B37" w:rsidRDefault="009A7B37" w:rsidP="009A7B37">
      <w:pPr>
        <w:rPr>
          <w:highlight w:val="lightGray"/>
        </w:rPr>
      </w:pPr>
    </w:p>
    <w:p w14:paraId="7B9D391A" w14:textId="77777777" w:rsidR="00274EE5" w:rsidRDefault="00274EE5">
      <w:pPr>
        <w:spacing w:before="0" w:line="264" w:lineRule="auto"/>
        <w:jc w:val="left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  <w:highlight w:val="lightGray"/>
        </w:rPr>
      </w:pPr>
      <w:r>
        <w:rPr>
          <w:highlight w:val="lightGray"/>
        </w:rPr>
        <w:br w:type="page"/>
      </w:r>
    </w:p>
    <w:p w14:paraId="40864517" w14:textId="42115CC1" w:rsidR="00DF3500" w:rsidRPr="003E0371" w:rsidRDefault="00613106" w:rsidP="00274EE5">
      <w:pPr>
        <w:pStyle w:val="Ttulo1"/>
      </w:pPr>
      <w:r>
        <w:lastRenderedPageBreak/>
        <w:t>Desenvolvimento</w:t>
      </w:r>
      <w:bookmarkEnd w:id="12"/>
    </w:p>
    <w:p w14:paraId="7A15691B" w14:textId="77777777" w:rsidR="00BE74DE" w:rsidRDefault="00613106" w:rsidP="00613106">
      <w:r>
        <w:t>O desenvolvimento contempla os seguintes itens:</w:t>
      </w:r>
    </w:p>
    <w:p w14:paraId="226E3B47" w14:textId="77777777" w:rsidR="00ED13E3" w:rsidRPr="00C42C41" w:rsidRDefault="00ED13E3" w:rsidP="00613106">
      <w:pPr>
        <w:rPr>
          <w:b/>
        </w:rPr>
      </w:pPr>
      <w:r w:rsidRPr="00C42C41">
        <w:rPr>
          <w:b/>
        </w:rPr>
        <w:t xml:space="preserve">1) Criação de tabelas para </w:t>
      </w:r>
      <w:r w:rsidR="00651592" w:rsidRPr="00C42C41">
        <w:rPr>
          <w:b/>
        </w:rPr>
        <w:t xml:space="preserve">categorizar </w:t>
      </w:r>
      <w:r w:rsidR="00D56941">
        <w:rPr>
          <w:b/>
        </w:rPr>
        <w:t>os valores de reembolso</w:t>
      </w:r>
      <w:r w:rsidRPr="00C42C41">
        <w:rPr>
          <w:b/>
        </w:rPr>
        <w:t>:</w:t>
      </w:r>
    </w:p>
    <w:p w14:paraId="79E4E00A" w14:textId="6763D7A8" w:rsidR="00ED13E3" w:rsidRPr="004C792A" w:rsidRDefault="00ED13E3" w:rsidP="00613106">
      <w:pPr>
        <w:rPr>
          <w:b/>
        </w:rPr>
      </w:pPr>
      <w:r w:rsidRPr="004C792A">
        <w:rPr>
          <w:b/>
        </w:rPr>
        <w:t>Tabela 1:</w:t>
      </w:r>
      <w:r w:rsidR="00940E4C">
        <w:rPr>
          <w:b/>
        </w:rPr>
        <w:t xml:space="preserve"> PRJB -</w:t>
      </w:r>
      <w:r w:rsidRPr="004C792A">
        <w:rPr>
          <w:b/>
        </w:rPr>
        <w:t xml:space="preserve"> </w:t>
      </w:r>
      <w:r w:rsidR="00D56941">
        <w:rPr>
          <w:b/>
        </w:rPr>
        <w:t>Tipos de reembolso</w:t>
      </w:r>
      <w:r w:rsidR="00546130">
        <w:rPr>
          <w:b/>
        </w:rPr>
        <w:t xml:space="preserve"> e valores diários</w:t>
      </w:r>
      <w:r w:rsidR="00D56941">
        <w:rPr>
          <w:b/>
        </w:rPr>
        <w:t xml:space="preserve"> </w:t>
      </w:r>
      <w:r w:rsidRPr="004C792A">
        <w:rPr>
          <w:b/>
        </w:rPr>
        <w:t>(Z</w:t>
      </w:r>
      <w:r w:rsidR="009A7B37">
        <w:rPr>
          <w:b/>
        </w:rPr>
        <w:t>PROJETO</w:t>
      </w:r>
      <w:r w:rsidR="00D56941">
        <w:rPr>
          <w:b/>
        </w:rPr>
        <w:t>B</w:t>
      </w:r>
      <w:r w:rsidR="00C75B92" w:rsidRPr="004C792A">
        <w:rPr>
          <w:b/>
        </w:rPr>
        <w:t>T01_nn</w:t>
      </w:r>
      <w:r w:rsidR="007F037A" w:rsidRPr="004C792A">
        <w:rPr>
          <w:b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2171"/>
        <w:gridCol w:w="1949"/>
      </w:tblGrid>
      <w:tr w:rsidR="00ED13E3" w14:paraId="633F58DA" w14:textId="77777777" w:rsidTr="005B3E7B">
        <w:tc>
          <w:tcPr>
            <w:tcW w:w="2108" w:type="dxa"/>
          </w:tcPr>
          <w:p w14:paraId="5C73EA40" w14:textId="77777777" w:rsidR="00ED13E3" w:rsidRDefault="00ED13E3" w:rsidP="005B3E7B">
            <w:r>
              <w:t>Nome do campo</w:t>
            </w:r>
          </w:p>
        </w:tc>
        <w:tc>
          <w:tcPr>
            <w:tcW w:w="2177" w:type="dxa"/>
          </w:tcPr>
          <w:p w14:paraId="65EE7496" w14:textId="77777777" w:rsidR="00ED13E3" w:rsidRDefault="00ED13E3" w:rsidP="005B3E7B">
            <w:r>
              <w:t>Descrição</w:t>
            </w:r>
          </w:p>
        </w:tc>
        <w:tc>
          <w:tcPr>
            <w:tcW w:w="2051" w:type="dxa"/>
          </w:tcPr>
          <w:p w14:paraId="07FB8872" w14:textId="77777777" w:rsidR="00ED13E3" w:rsidRDefault="00ED13E3" w:rsidP="005B3E7B">
            <w:r>
              <w:t>Tipo</w:t>
            </w:r>
          </w:p>
        </w:tc>
        <w:tc>
          <w:tcPr>
            <w:tcW w:w="2171" w:type="dxa"/>
          </w:tcPr>
          <w:p w14:paraId="57AE2ABF" w14:textId="77777777" w:rsidR="00ED13E3" w:rsidRDefault="00ED13E3" w:rsidP="005B3E7B">
            <w:r>
              <w:t>Tamanho</w:t>
            </w:r>
          </w:p>
        </w:tc>
        <w:tc>
          <w:tcPr>
            <w:tcW w:w="1949" w:type="dxa"/>
          </w:tcPr>
          <w:p w14:paraId="4FAAB71B" w14:textId="77777777" w:rsidR="00ED13E3" w:rsidRDefault="00ED13E3" w:rsidP="005B3E7B">
            <w:r>
              <w:t>Observação</w:t>
            </w:r>
          </w:p>
        </w:tc>
      </w:tr>
      <w:tr w:rsidR="00ED13E3" w14:paraId="595A488B" w14:textId="77777777" w:rsidTr="005B3E7B">
        <w:tc>
          <w:tcPr>
            <w:tcW w:w="2108" w:type="dxa"/>
          </w:tcPr>
          <w:p w14:paraId="10409F6E" w14:textId="77777777" w:rsidR="00ED13E3" w:rsidRDefault="00D56941" w:rsidP="005B3E7B">
            <w:r>
              <w:t>TPREEMB</w:t>
            </w:r>
          </w:p>
        </w:tc>
        <w:tc>
          <w:tcPr>
            <w:tcW w:w="2177" w:type="dxa"/>
          </w:tcPr>
          <w:p w14:paraId="1A30F895" w14:textId="77777777" w:rsidR="00ED13E3" w:rsidRDefault="00D56941" w:rsidP="005B3E7B">
            <w:r>
              <w:t>Tipo de reembolso</w:t>
            </w:r>
          </w:p>
        </w:tc>
        <w:tc>
          <w:tcPr>
            <w:tcW w:w="2051" w:type="dxa"/>
          </w:tcPr>
          <w:p w14:paraId="63BD39C1" w14:textId="77777777" w:rsidR="00ED13E3" w:rsidRDefault="00D56941" w:rsidP="005B3E7B">
            <w:r>
              <w:t>CHAR</w:t>
            </w:r>
          </w:p>
        </w:tc>
        <w:tc>
          <w:tcPr>
            <w:tcW w:w="2171" w:type="dxa"/>
          </w:tcPr>
          <w:p w14:paraId="6D5D81D8" w14:textId="77777777" w:rsidR="00ED13E3" w:rsidRDefault="00CA3E7F" w:rsidP="005B3E7B">
            <w:r>
              <w:t>4</w:t>
            </w:r>
          </w:p>
        </w:tc>
        <w:tc>
          <w:tcPr>
            <w:tcW w:w="1949" w:type="dxa"/>
          </w:tcPr>
          <w:p w14:paraId="374B286A" w14:textId="77777777" w:rsidR="00ED13E3" w:rsidRDefault="00ED13E3" w:rsidP="005B3E7B"/>
        </w:tc>
      </w:tr>
      <w:tr w:rsidR="00ED13E3" w14:paraId="0985C7AF" w14:textId="77777777" w:rsidTr="005B3E7B">
        <w:tc>
          <w:tcPr>
            <w:tcW w:w="2108" w:type="dxa"/>
          </w:tcPr>
          <w:p w14:paraId="779DD4C2" w14:textId="77777777" w:rsidR="00ED13E3" w:rsidRDefault="00CA3E7F" w:rsidP="005B3E7B">
            <w:r>
              <w:t>DESCR</w:t>
            </w:r>
          </w:p>
        </w:tc>
        <w:tc>
          <w:tcPr>
            <w:tcW w:w="2177" w:type="dxa"/>
          </w:tcPr>
          <w:p w14:paraId="7CF815A0" w14:textId="77777777" w:rsidR="00ED13E3" w:rsidRDefault="00CA3E7F" w:rsidP="005B3E7B">
            <w:r>
              <w:t xml:space="preserve">Descrição </w:t>
            </w:r>
            <w:r w:rsidR="00ED13E3">
              <w:t xml:space="preserve"> </w:t>
            </w:r>
          </w:p>
        </w:tc>
        <w:tc>
          <w:tcPr>
            <w:tcW w:w="2051" w:type="dxa"/>
          </w:tcPr>
          <w:p w14:paraId="5462A4C4" w14:textId="77777777" w:rsidR="00ED13E3" w:rsidRDefault="00ED13E3" w:rsidP="005B3E7B">
            <w:r>
              <w:t>CHAR</w:t>
            </w:r>
          </w:p>
        </w:tc>
        <w:tc>
          <w:tcPr>
            <w:tcW w:w="2171" w:type="dxa"/>
          </w:tcPr>
          <w:p w14:paraId="6757E6F7" w14:textId="77777777" w:rsidR="00ED13E3" w:rsidRDefault="00ED13E3" w:rsidP="005B3E7B">
            <w:r>
              <w:t>60</w:t>
            </w:r>
          </w:p>
        </w:tc>
        <w:tc>
          <w:tcPr>
            <w:tcW w:w="1949" w:type="dxa"/>
          </w:tcPr>
          <w:p w14:paraId="324483EC" w14:textId="77777777" w:rsidR="00ED13E3" w:rsidRDefault="00ED13E3" w:rsidP="005B3E7B"/>
        </w:tc>
      </w:tr>
      <w:tr w:rsidR="00CA419F" w14:paraId="7E38507B" w14:textId="77777777" w:rsidTr="005B3E7B">
        <w:tc>
          <w:tcPr>
            <w:tcW w:w="2108" w:type="dxa"/>
          </w:tcPr>
          <w:p w14:paraId="6C4A3AF8" w14:textId="77777777" w:rsidR="00CA419F" w:rsidRDefault="00CA419F" w:rsidP="005B3E7B">
            <w:r>
              <w:t>VLR_DIA</w:t>
            </w:r>
          </w:p>
        </w:tc>
        <w:tc>
          <w:tcPr>
            <w:tcW w:w="2177" w:type="dxa"/>
          </w:tcPr>
          <w:p w14:paraId="76C53759" w14:textId="77777777" w:rsidR="00CA419F" w:rsidRDefault="00CA419F" w:rsidP="005B3E7B">
            <w:r>
              <w:t>Valor diário do reembolso</w:t>
            </w:r>
          </w:p>
        </w:tc>
        <w:tc>
          <w:tcPr>
            <w:tcW w:w="2051" w:type="dxa"/>
          </w:tcPr>
          <w:p w14:paraId="06E949E5" w14:textId="77777777" w:rsidR="00CA419F" w:rsidRDefault="00CA419F" w:rsidP="005B3E7B">
            <w:r>
              <w:t>DEC</w:t>
            </w:r>
          </w:p>
        </w:tc>
        <w:tc>
          <w:tcPr>
            <w:tcW w:w="2171" w:type="dxa"/>
          </w:tcPr>
          <w:p w14:paraId="3EC493B5" w14:textId="77777777" w:rsidR="00CA419F" w:rsidRDefault="00CA419F" w:rsidP="005B3E7B">
            <w:r>
              <w:t>6,2</w:t>
            </w:r>
          </w:p>
        </w:tc>
        <w:tc>
          <w:tcPr>
            <w:tcW w:w="1949" w:type="dxa"/>
          </w:tcPr>
          <w:p w14:paraId="16636577" w14:textId="77777777" w:rsidR="00CA419F" w:rsidRDefault="00CA419F" w:rsidP="005B3E7B"/>
        </w:tc>
      </w:tr>
    </w:tbl>
    <w:p w14:paraId="51747F1C" w14:textId="77777777" w:rsidR="00ED13E3" w:rsidRDefault="004C792A" w:rsidP="004C792A">
      <w:pPr>
        <w:pStyle w:val="PargrafodaLista"/>
        <w:numPr>
          <w:ilvl w:val="0"/>
          <w:numId w:val="37"/>
        </w:numPr>
      </w:pPr>
      <w:r>
        <w:t>Permitir atualização da tabela via transação SM30.</w:t>
      </w:r>
    </w:p>
    <w:p w14:paraId="7D3D3BE5" w14:textId="77777777" w:rsidR="00546130" w:rsidRDefault="00546130" w:rsidP="00546130">
      <w:r>
        <w:t>A tabela deve conter os seguintes tipos de reembolso: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051"/>
        <w:gridCol w:w="2051"/>
      </w:tblGrid>
      <w:tr w:rsidR="00546130" w14:paraId="77AF6C64" w14:textId="77777777" w:rsidTr="000237B9">
        <w:tc>
          <w:tcPr>
            <w:tcW w:w="2108" w:type="dxa"/>
          </w:tcPr>
          <w:p w14:paraId="312FC185" w14:textId="77777777" w:rsidR="00546130" w:rsidRDefault="00546130" w:rsidP="009B3A28">
            <w:pPr>
              <w:spacing w:line="240" w:lineRule="auto"/>
            </w:pPr>
            <w:r>
              <w:t>TIPO</w:t>
            </w:r>
          </w:p>
        </w:tc>
        <w:tc>
          <w:tcPr>
            <w:tcW w:w="2051" w:type="dxa"/>
          </w:tcPr>
          <w:p w14:paraId="101FD294" w14:textId="77777777" w:rsidR="00546130" w:rsidRDefault="00546130" w:rsidP="009B3A28">
            <w:pPr>
              <w:spacing w:line="240" w:lineRule="auto"/>
            </w:pPr>
            <w:r>
              <w:t>DESCRIÇÃO</w:t>
            </w:r>
          </w:p>
        </w:tc>
        <w:tc>
          <w:tcPr>
            <w:tcW w:w="2051" w:type="dxa"/>
          </w:tcPr>
          <w:p w14:paraId="2FDE2147" w14:textId="77777777" w:rsidR="00546130" w:rsidRDefault="00546130" w:rsidP="009B3A28">
            <w:pPr>
              <w:spacing w:line="240" w:lineRule="auto"/>
            </w:pPr>
            <w:r>
              <w:t>VALOR DIÁRIO</w:t>
            </w:r>
          </w:p>
        </w:tc>
      </w:tr>
      <w:tr w:rsidR="00546130" w14:paraId="5ACEC2D8" w14:textId="77777777" w:rsidTr="000237B9">
        <w:tc>
          <w:tcPr>
            <w:tcW w:w="2108" w:type="dxa"/>
          </w:tcPr>
          <w:p w14:paraId="1FDE4319" w14:textId="77777777" w:rsidR="00546130" w:rsidRDefault="00546130" w:rsidP="009B3A28">
            <w:pPr>
              <w:spacing w:line="240" w:lineRule="auto"/>
            </w:pPr>
            <w:r>
              <w:t>REFE</w:t>
            </w:r>
          </w:p>
        </w:tc>
        <w:tc>
          <w:tcPr>
            <w:tcW w:w="2051" w:type="dxa"/>
          </w:tcPr>
          <w:p w14:paraId="2CC0D8D8" w14:textId="77777777" w:rsidR="00546130" w:rsidRDefault="00546130" w:rsidP="009B3A28">
            <w:pPr>
              <w:spacing w:line="240" w:lineRule="auto"/>
            </w:pPr>
            <w:r>
              <w:t>Refeição</w:t>
            </w:r>
          </w:p>
        </w:tc>
        <w:tc>
          <w:tcPr>
            <w:tcW w:w="2051" w:type="dxa"/>
          </w:tcPr>
          <w:p w14:paraId="7D4BAA3C" w14:textId="77777777" w:rsidR="00546130" w:rsidRDefault="00546130" w:rsidP="009B3A28">
            <w:pPr>
              <w:spacing w:line="240" w:lineRule="auto"/>
            </w:pPr>
            <w:r>
              <w:t>25,00</w:t>
            </w:r>
          </w:p>
        </w:tc>
      </w:tr>
      <w:tr w:rsidR="00546130" w14:paraId="718B56EB" w14:textId="77777777" w:rsidTr="000237B9">
        <w:tc>
          <w:tcPr>
            <w:tcW w:w="2108" w:type="dxa"/>
          </w:tcPr>
          <w:p w14:paraId="4915CCD5" w14:textId="77777777" w:rsidR="00546130" w:rsidRDefault="00546130" w:rsidP="009B3A28">
            <w:pPr>
              <w:spacing w:line="240" w:lineRule="auto"/>
            </w:pPr>
            <w:r>
              <w:t>ALIM</w:t>
            </w:r>
          </w:p>
        </w:tc>
        <w:tc>
          <w:tcPr>
            <w:tcW w:w="2051" w:type="dxa"/>
          </w:tcPr>
          <w:p w14:paraId="645FE496" w14:textId="77777777" w:rsidR="00546130" w:rsidRDefault="00546130" w:rsidP="009B3A28">
            <w:pPr>
              <w:spacing w:line="240" w:lineRule="auto"/>
            </w:pPr>
            <w:r>
              <w:t>Alimentação</w:t>
            </w:r>
          </w:p>
        </w:tc>
        <w:tc>
          <w:tcPr>
            <w:tcW w:w="2051" w:type="dxa"/>
          </w:tcPr>
          <w:p w14:paraId="4DD14D32" w14:textId="77777777" w:rsidR="00546130" w:rsidRDefault="00546130" w:rsidP="009B3A28">
            <w:pPr>
              <w:spacing w:line="240" w:lineRule="auto"/>
            </w:pPr>
            <w:r>
              <w:t>20,00</w:t>
            </w:r>
          </w:p>
        </w:tc>
      </w:tr>
      <w:tr w:rsidR="00546130" w14:paraId="1331B78F" w14:textId="77777777" w:rsidTr="000237B9">
        <w:tc>
          <w:tcPr>
            <w:tcW w:w="2108" w:type="dxa"/>
          </w:tcPr>
          <w:p w14:paraId="09927AD2" w14:textId="77777777" w:rsidR="00546130" w:rsidRDefault="00546130" w:rsidP="009B3A28">
            <w:pPr>
              <w:spacing w:line="240" w:lineRule="auto"/>
            </w:pPr>
            <w:r>
              <w:t>TRAN</w:t>
            </w:r>
          </w:p>
        </w:tc>
        <w:tc>
          <w:tcPr>
            <w:tcW w:w="2051" w:type="dxa"/>
          </w:tcPr>
          <w:p w14:paraId="537E9118" w14:textId="77777777" w:rsidR="00546130" w:rsidRDefault="00546130" w:rsidP="009B3A28">
            <w:pPr>
              <w:spacing w:line="240" w:lineRule="auto"/>
            </w:pPr>
            <w:r>
              <w:t>Transporte</w:t>
            </w:r>
          </w:p>
        </w:tc>
        <w:tc>
          <w:tcPr>
            <w:tcW w:w="2051" w:type="dxa"/>
          </w:tcPr>
          <w:p w14:paraId="39913882" w14:textId="77777777" w:rsidR="00546130" w:rsidRDefault="00546130" w:rsidP="009B3A28">
            <w:pPr>
              <w:spacing w:line="240" w:lineRule="auto"/>
            </w:pPr>
            <w:r>
              <w:t>10,00</w:t>
            </w:r>
          </w:p>
        </w:tc>
      </w:tr>
    </w:tbl>
    <w:p w14:paraId="755BA4BD" w14:textId="77777777" w:rsidR="00546130" w:rsidRDefault="00546130" w:rsidP="00546130"/>
    <w:p w14:paraId="57CBE4EA" w14:textId="1580F67B" w:rsidR="00651592" w:rsidRPr="004C792A" w:rsidRDefault="00651592" w:rsidP="00651592">
      <w:pPr>
        <w:rPr>
          <w:b/>
        </w:rPr>
      </w:pPr>
      <w:r w:rsidRPr="004C792A">
        <w:rPr>
          <w:b/>
        </w:rPr>
        <w:t xml:space="preserve">Tabela 2: </w:t>
      </w:r>
      <w:r w:rsidR="00940E4C">
        <w:rPr>
          <w:b/>
        </w:rPr>
        <w:t xml:space="preserve">PRJB - </w:t>
      </w:r>
      <w:r w:rsidR="00D56941">
        <w:rPr>
          <w:b/>
        </w:rPr>
        <w:t>Regras</w:t>
      </w:r>
      <w:r w:rsidR="00546130">
        <w:rPr>
          <w:b/>
        </w:rPr>
        <w:t xml:space="preserve"> </w:t>
      </w:r>
      <w:r w:rsidRPr="004C792A">
        <w:rPr>
          <w:b/>
        </w:rPr>
        <w:t>(Z</w:t>
      </w:r>
      <w:r w:rsidR="009A7B37">
        <w:rPr>
          <w:b/>
        </w:rPr>
        <w:t>PROJETO</w:t>
      </w:r>
      <w:r w:rsidR="00CA419F">
        <w:rPr>
          <w:b/>
        </w:rPr>
        <w:t>B</w:t>
      </w:r>
      <w:r w:rsidRPr="004C792A">
        <w:rPr>
          <w:b/>
        </w:rPr>
        <w:t>T02_nn)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2171"/>
        <w:gridCol w:w="1949"/>
      </w:tblGrid>
      <w:tr w:rsidR="00651592" w14:paraId="3F6BE2B8" w14:textId="77777777" w:rsidTr="009A4FBA">
        <w:tc>
          <w:tcPr>
            <w:tcW w:w="2108" w:type="dxa"/>
          </w:tcPr>
          <w:p w14:paraId="4419C165" w14:textId="77777777" w:rsidR="00651592" w:rsidRDefault="00651592" w:rsidP="009A4FBA">
            <w:r>
              <w:t>Nome do campo</w:t>
            </w:r>
          </w:p>
        </w:tc>
        <w:tc>
          <w:tcPr>
            <w:tcW w:w="2177" w:type="dxa"/>
          </w:tcPr>
          <w:p w14:paraId="2B1D181C" w14:textId="77777777" w:rsidR="00651592" w:rsidRDefault="00651592" w:rsidP="009A4FBA">
            <w:r>
              <w:t>Descrição</w:t>
            </w:r>
          </w:p>
        </w:tc>
        <w:tc>
          <w:tcPr>
            <w:tcW w:w="2051" w:type="dxa"/>
          </w:tcPr>
          <w:p w14:paraId="1632AA8A" w14:textId="77777777" w:rsidR="00651592" w:rsidRDefault="00651592" w:rsidP="009A4FBA">
            <w:r>
              <w:t>Tipo</w:t>
            </w:r>
          </w:p>
        </w:tc>
        <w:tc>
          <w:tcPr>
            <w:tcW w:w="2171" w:type="dxa"/>
          </w:tcPr>
          <w:p w14:paraId="30C524BC" w14:textId="77777777" w:rsidR="00651592" w:rsidRDefault="00651592" w:rsidP="009A4FBA">
            <w:r>
              <w:t>Tamanho</w:t>
            </w:r>
          </w:p>
        </w:tc>
        <w:tc>
          <w:tcPr>
            <w:tcW w:w="1949" w:type="dxa"/>
          </w:tcPr>
          <w:p w14:paraId="161F0768" w14:textId="77777777" w:rsidR="00651592" w:rsidRDefault="00651592" w:rsidP="009A4FBA">
            <w:r>
              <w:t>Observação</w:t>
            </w:r>
          </w:p>
        </w:tc>
      </w:tr>
      <w:tr w:rsidR="00651592" w14:paraId="22BF4081" w14:textId="77777777" w:rsidTr="009A4FBA">
        <w:tc>
          <w:tcPr>
            <w:tcW w:w="2108" w:type="dxa"/>
          </w:tcPr>
          <w:p w14:paraId="28E580B1" w14:textId="77777777" w:rsidR="00651592" w:rsidRDefault="00D56941" w:rsidP="009A4FBA">
            <w:r>
              <w:t>REGRA</w:t>
            </w:r>
          </w:p>
        </w:tc>
        <w:tc>
          <w:tcPr>
            <w:tcW w:w="2177" w:type="dxa"/>
          </w:tcPr>
          <w:p w14:paraId="0786C399" w14:textId="77777777" w:rsidR="00651592" w:rsidRDefault="00D56941" w:rsidP="009A4FBA">
            <w:r>
              <w:t>Regra</w:t>
            </w:r>
          </w:p>
        </w:tc>
        <w:tc>
          <w:tcPr>
            <w:tcW w:w="2051" w:type="dxa"/>
          </w:tcPr>
          <w:p w14:paraId="580A6806" w14:textId="77777777" w:rsidR="00651592" w:rsidRDefault="00651592" w:rsidP="009A4FBA">
            <w:r>
              <w:t>CHAR</w:t>
            </w:r>
          </w:p>
        </w:tc>
        <w:tc>
          <w:tcPr>
            <w:tcW w:w="2171" w:type="dxa"/>
          </w:tcPr>
          <w:p w14:paraId="224584CD" w14:textId="77777777" w:rsidR="00651592" w:rsidRDefault="00CA419F" w:rsidP="009A4FBA">
            <w:r>
              <w:t>4</w:t>
            </w:r>
          </w:p>
        </w:tc>
        <w:tc>
          <w:tcPr>
            <w:tcW w:w="1949" w:type="dxa"/>
          </w:tcPr>
          <w:p w14:paraId="60045F0C" w14:textId="77777777" w:rsidR="00651592" w:rsidRDefault="00651592" w:rsidP="009A4FBA"/>
        </w:tc>
      </w:tr>
      <w:tr w:rsidR="00CA419F" w14:paraId="0ECA8BC7" w14:textId="77777777" w:rsidTr="009A4FBA">
        <w:tc>
          <w:tcPr>
            <w:tcW w:w="2108" w:type="dxa"/>
          </w:tcPr>
          <w:p w14:paraId="1E1A52FB" w14:textId="77777777" w:rsidR="00CA419F" w:rsidRDefault="00CA419F" w:rsidP="009A4FBA">
            <w:r>
              <w:t>OPERA</w:t>
            </w:r>
          </w:p>
        </w:tc>
        <w:tc>
          <w:tcPr>
            <w:tcW w:w="2177" w:type="dxa"/>
          </w:tcPr>
          <w:p w14:paraId="72EE30E9" w14:textId="77777777" w:rsidR="00CA419F" w:rsidRDefault="00CA419F" w:rsidP="009A4FBA">
            <w:r>
              <w:t>Operação</w:t>
            </w:r>
          </w:p>
        </w:tc>
        <w:tc>
          <w:tcPr>
            <w:tcW w:w="2051" w:type="dxa"/>
          </w:tcPr>
          <w:p w14:paraId="36D750A8" w14:textId="77777777" w:rsidR="00CA419F" w:rsidRDefault="00CA419F" w:rsidP="009A4FBA">
            <w:r>
              <w:t>CHAR</w:t>
            </w:r>
          </w:p>
        </w:tc>
        <w:tc>
          <w:tcPr>
            <w:tcW w:w="2171" w:type="dxa"/>
          </w:tcPr>
          <w:p w14:paraId="7D3E1A2A" w14:textId="77777777" w:rsidR="00CA419F" w:rsidRDefault="00CA419F" w:rsidP="009A4FBA">
            <w:r>
              <w:t>1</w:t>
            </w:r>
          </w:p>
        </w:tc>
        <w:tc>
          <w:tcPr>
            <w:tcW w:w="1949" w:type="dxa"/>
          </w:tcPr>
          <w:p w14:paraId="527EB4FE" w14:textId="77777777" w:rsidR="00CA419F" w:rsidRDefault="00CA419F" w:rsidP="009A4FBA">
            <w:r>
              <w:t>Valores fixos:</w:t>
            </w:r>
          </w:p>
          <w:p w14:paraId="61F2584D" w14:textId="77777777" w:rsidR="00CA419F" w:rsidRDefault="00CA419F" w:rsidP="009A4FBA">
            <w:r>
              <w:t>+ = Adicionar</w:t>
            </w:r>
          </w:p>
          <w:p w14:paraId="29326E9F" w14:textId="77777777" w:rsidR="00CA419F" w:rsidRDefault="00CA419F" w:rsidP="009A4FBA">
            <w:r>
              <w:t>- = Subtrair</w:t>
            </w:r>
          </w:p>
        </w:tc>
      </w:tr>
      <w:tr w:rsidR="00651592" w14:paraId="15C5712C" w14:textId="77777777" w:rsidTr="009A4FBA">
        <w:tc>
          <w:tcPr>
            <w:tcW w:w="2108" w:type="dxa"/>
          </w:tcPr>
          <w:p w14:paraId="0B6105BF" w14:textId="77777777" w:rsidR="00651592" w:rsidRDefault="00D56941" w:rsidP="009A4FBA">
            <w:r>
              <w:t>PERC</w:t>
            </w:r>
          </w:p>
        </w:tc>
        <w:tc>
          <w:tcPr>
            <w:tcW w:w="2177" w:type="dxa"/>
          </w:tcPr>
          <w:p w14:paraId="2426298F" w14:textId="77777777" w:rsidR="00651592" w:rsidRDefault="00CA419F" w:rsidP="009A4FBA">
            <w:r>
              <w:t>Percentual</w:t>
            </w:r>
          </w:p>
        </w:tc>
        <w:tc>
          <w:tcPr>
            <w:tcW w:w="2051" w:type="dxa"/>
          </w:tcPr>
          <w:p w14:paraId="67151D20" w14:textId="77777777" w:rsidR="00651592" w:rsidRDefault="00CA419F" w:rsidP="009A4FBA">
            <w:r>
              <w:t>DEC</w:t>
            </w:r>
          </w:p>
        </w:tc>
        <w:tc>
          <w:tcPr>
            <w:tcW w:w="2171" w:type="dxa"/>
          </w:tcPr>
          <w:p w14:paraId="300B4E16" w14:textId="77777777" w:rsidR="00651592" w:rsidRDefault="00CA419F" w:rsidP="009A4FBA">
            <w:r>
              <w:t>6,2</w:t>
            </w:r>
          </w:p>
        </w:tc>
        <w:tc>
          <w:tcPr>
            <w:tcW w:w="1949" w:type="dxa"/>
          </w:tcPr>
          <w:p w14:paraId="3CBF6654" w14:textId="77777777" w:rsidR="00651592" w:rsidRDefault="00651592" w:rsidP="009A4FBA"/>
        </w:tc>
      </w:tr>
    </w:tbl>
    <w:p w14:paraId="5293517E" w14:textId="77777777" w:rsidR="00651592" w:rsidRDefault="004C792A" w:rsidP="004C792A">
      <w:pPr>
        <w:pStyle w:val="PargrafodaLista"/>
        <w:numPr>
          <w:ilvl w:val="0"/>
          <w:numId w:val="37"/>
        </w:numPr>
      </w:pPr>
      <w:r>
        <w:t>Permitir atualização da tabela via transação SM30.</w:t>
      </w:r>
    </w:p>
    <w:p w14:paraId="78AA2490" w14:textId="77777777" w:rsidR="009956A1" w:rsidRDefault="009956A1" w:rsidP="004C792A">
      <w:pPr>
        <w:pStyle w:val="PargrafodaLista"/>
        <w:numPr>
          <w:ilvl w:val="0"/>
          <w:numId w:val="37"/>
        </w:numPr>
      </w:pPr>
      <w:r>
        <w:t>Uma regra não pode se repetir na tabela.</w:t>
      </w:r>
    </w:p>
    <w:p w14:paraId="3249A7B1" w14:textId="77777777" w:rsidR="00826DE1" w:rsidRDefault="00826DE1" w:rsidP="004C792A">
      <w:pPr>
        <w:pStyle w:val="PargrafodaLista"/>
        <w:numPr>
          <w:ilvl w:val="0"/>
          <w:numId w:val="37"/>
        </w:numPr>
      </w:pPr>
      <w:r>
        <w:t>OPERA refere-se a como a regra será aplicada. Se "+", deve ser somado ao valor mensal do reembolso o percentual indicado. Se "-", deve ser subtraído do valor mensal do reembolso o percentual indicado.</w:t>
      </w:r>
    </w:p>
    <w:p w14:paraId="4EB3030C" w14:textId="77777777" w:rsidR="005405EA" w:rsidRDefault="005405EA" w:rsidP="00613106"/>
    <w:p w14:paraId="4488C3B8" w14:textId="77777777" w:rsidR="005405EA" w:rsidRDefault="005405EA" w:rsidP="00613106"/>
    <w:p w14:paraId="4DC933F3" w14:textId="77777777" w:rsidR="00651592" w:rsidRDefault="00651592" w:rsidP="00613106">
      <w:r>
        <w:lastRenderedPageBreak/>
        <w:t xml:space="preserve">A tabela deve conter as seguintes </w:t>
      </w:r>
      <w:r w:rsidR="00CA419F">
        <w:t>regras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051"/>
        <w:gridCol w:w="2051"/>
      </w:tblGrid>
      <w:tr w:rsidR="00826DE1" w14:paraId="614F4E3A" w14:textId="77777777" w:rsidTr="00D739A8">
        <w:tc>
          <w:tcPr>
            <w:tcW w:w="2108" w:type="dxa"/>
          </w:tcPr>
          <w:p w14:paraId="3ADABD68" w14:textId="77777777" w:rsidR="00826DE1" w:rsidRDefault="00826DE1" w:rsidP="00651592">
            <w:pPr>
              <w:spacing w:line="240" w:lineRule="auto"/>
            </w:pPr>
            <w:r>
              <w:t>REGRA</w:t>
            </w:r>
          </w:p>
        </w:tc>
        <w:tc>
          <w:tcPr>
            <w:tcW w:w="2051" w:type="dxa"/>
          </w:tcPr>
          <w:p w14:paraId="74A1073C" w14:textId="77777777" w:rsidR="00826DE1" w:rsidRDefault="00826DE1" w:rsidP="00651592">
            <w:pPr>
              <w:spacing w:line="240" w:lineRule="auto"/>
            </w:pPr>
            <w:r>
              <w:t>OPERA</w:t>
            </w:r>
          </w:p>
        </w:tc>
        <w:tc>
          <w:tcPr>
            <w:tcW w:w="2051" w:type="dxa"/>
          </w:tcPr>
          <w:p w14:paraId="609F7B6F" w14:textId="77777777" w:rsidR="00826DE1" w:rsidRDefault="00826DE1" w:rsidP="00651592">
            <w:pPr>
              <w:spacing w:line="240" w:lineRule="auto"/>
            </w:pPr>
            <w:r>
              <w:t>PERCENTUAL</w:t>
            </w:r>
          </w:p>
        </w:tc>
      </w:tr>
      <w:tr w:rsidR="00826DE1" w14:paraId="749E2AAD" w14:textId="77777777" w:rsidTr="00D739A8">
        <w:tc>
          <w:tcPr>
            <w:tcW w:w="2108" w:type="dxa"/>
          </w:tcPr>
          <w:p w14:paraId="3A78FF68" w14:textId="77777777" w:rsidR="00826DE1" w:rsidRDefault="00826DE1" w:rsidP="00651592">
            <w:pPr>
              <w:spacing w:line="240" w:lineRule="auto"/>
            </w:pPr>
            <w:r>
              <w:t>A+10</w:t>
            </w:r>
          </w:p>
        </w:tc>
        <w:tc>
          <w:tcPr>
            <w:tcW w:w="2051" w:type="dxa"/>
          </w:tcPr>
          <w:p w14:paraId="4EEB07AE" w14:textId="77777777" w:rsidR="00826DE1" w:rsidRDefault="00826DE1" w:rsidP="00651592">
            <w:pPr>
              <w:spacing w:line="240" w:lineRule="auto"/>
            </w:pPr>
            <w:r>
              <w:t>+</w:t>
            </w:r>
          </w:p>
        </w:tc>
        <w:tc>
          <w:tcPr>
            <w:tcW w:w="2051" w:type="dxa"/>
          </w:tcPr>
          <w:p w14:paraId="29928251" w14:textId="77777777" w:rsidR="00826DE1" w:rsidRDefault="00826DE1" w:rsidP="00651592">
            <w:pPr>
              <w:spacing w:line="240" w:lineRule="auto"/>
            </w:pPr>
            <w:r>
              <w:t>10</w:t>
            </w:r>
          </w:p>
        </w:tc>
      </w:tr>
      <w:tr w:rsidR="00826DE1" w14:paraId="6B3E26DF" w14:textId="77777777" w:rsidTr="00D739A8">
        <w:tc>
          <w:tcPr>
            <w:tcW w:w="2108" w:type="dxa"/>
          </w:tcPr>
          <w:p w14:paraId="72D81319" w14:textId="77777777" w:rsidR="00826DE1" w:rsidRDefault="00826DE1" w:rsidP="00651592">
            <w:pPr>
              <w:spacing w:line="240" w:lineRule="auto"/>
            </w:pPr>
            <w:r>
              <w:t>A+20</w:t>
            </w:r>
          </w:p>
        </w:tc>
        <w:tc>
          <w:tcPr>
            <w:tcW w:w="2051" w:type="dxa"/>
          </w:tcPr>
          <w:p w14:paraId="6661A7C8" w14:textId="77777777" w:rsidR="00826DE1" w:rsidRDefault="00826DE1" w:rsidP="00651592">
            <w:pPr>
              <w:spacing w:line="240" w:lineRule="auto"/>
            </w:pPr>
            <w:r>
              <w:t>+</w:t>
            </w:r>
          </w:p>
        </w:tc>
        <w:tc>
          <w:tcPr>
            <w:tcW w:w="2051" w:type="dxa"/>
          </w:tcPr>
          <w:p w14:paraId="4B6E8DAE" w14:textId="77777777" w:rsidR="00826DE1" w:rsidRDefault="00826DE1" w:rsidP="00651592">
            <w:pPr>
              <w:spacing w:line="240" w:lineRule="auto"/>
            </w:pPr>
            <w:r>
              <w:t>20</w:t>
            </w:r>
          </w:p>
        </w:tc>
      </w:tr>
      <w:tr w:rsidR="00826DE1" w14:paraId="66B04542" w14:textId="77777777" w:rsidTr="00D739A8">
        <w:tc>
          <w:tcPr>
            <w:tcW w:w="2108" w:type="dxa"/>
          </w:tcPr>
          <w:p w14:paraId="4A6630F9" w14:textId="77777777" w:rsidR="00826DE1" w:rsidRDefault="00826DE1" w:rsidP="00651592">
            <w:pPr>
              <w:spacing w:line="240" w:lineRule="auto"/>
            </w:pPr>
            <w:r>
              <w:t>A-10</w:t>
            </w:r>
          </w:p>
        </w:tc>
        <w:tc>
          <w:tcPr>
            <w:tcW w:w="2051" w:type="dxa"/>
          </w:tcPr>
          <w:p w14:paraId="4D7192F4" w14:textId="77777777" w:rsidR="00826DE1" w:rsidRDefault="00826DE1" w:rsidP="00651592">
            <w:pPr>
              <w:spacing w:line="240" w:lineRule="auto"/>
            </w:pPr>
            <w:r>
              <w:t>-</w:t>
            </w:r>
          </w:p>
        </w:tc>
        <w:tc>
          <w:tcPr>
            <w:tcW w:w="2051" w:type="dxa"/>
          </w:tcPr>
          <w:p w14:paraId="191F73F5" w14:textId="77777777" w:rsidR="00826DE1" w:rsidRDefault="00826DE1" w:rsidP="00651592">
            <w:pPr>
              <w:spacing w:line="240" w:lineRule="auto"/>
            </w:pPr>
            <w:r>
              <w:t>10</w:t>
            </w:r>
          </w:p>
        </w:tc>
      </w:tr>
      <w:tr w:rsidR="00826DE1" w14:paraId="24D34A88" w14:textId="77777777" w:rsidTr="00D739A8">
        <w:tc>
          <w:tcPr>
            <w:tcW w:w="2108" w:type="dxa"/>
          </w:tcPr>
          <w:p w14:paraId="135DEB37" w14:textId="77777777" w:rsidR="00826DE1" w:rsidRDefault="00826DE1" w:rsidP="00651592">
            <w:pPr>
              <w:spacing w:line="240" w:lineRule="auto"/>
            </w:pPr>
            <w:r>
              <w:t>A-20</w:t>
            </w:r>
          </w:p>
        </w:tc>
        <w:tc>
          <w:tcPr>
            <w:tcW w:w="2051" w:type="dxa"/>
          </w:tcPr>
          <w:p w14:paraId="15156896" w14:textId="77777777" w:rsidR="00826DE1" w:rsidRDefault="00826DE1" w:rsidP="00651592">
            <w:pPr>
              <w:spacing w:line="240" w:lineRule="auto"/>
            </w:pPr>
            <w:r>
              <w:t>-</w:t>
            </w:r>
          </w:p>
        </w:tc>
        <w:tc>
          <w:tcPr>
            <w:tcW w:w="2051" w:type="dxa"/>
          </w:tcPr>
          <w:p w14:paraId="715A0088" w14:textId="77777777" w:rsidR="00826DE1" w:rsidRDefault="00826DE1" w:rsidP="00651592">
            <w:pPr>
              <w:spacing w:line="240" w:lineRule="auto"/>
            </w:pPr>
            <w:r>
              <w:t>20</w:t>
            </w:r>
          </w:p>
        </w:tc>
      </w:tr>
    </w:tbl>
    <w:p w14:paraId="58DF1740" w14:textId="77777777" w:rsidR="00826DE1" w:rsidRDefault="00826DE1" w:rsidP="00CA3E7F">
      <w:pPr>
        <w:rPr>
          <w:b/>
        </w:rPr>
      </w:pPr>
    </w:p>
    <w:p w14:paraId="018BD5E9" w14:textId="5885575D" w:rsidR="00CA3E7F" w:rsidRPr="004C792A" w:rsidRDefault="00CA3E7F" w:rsidP="00CA3E7F">
      <w:pPr>
        <w:rPr>
          <w:b/>
        </w:rPr>
      </w:pPr>
      <w:r w:rsidRPr="004C792A">
        <w:rPr>
          <w:b/>
        </w:rPr>
        <w:t xml:space="preserve">Tabela </w:t>
      </w:r>
      <w:r w:rsidR="004C792A">
        <w:rPr>
          <w:b/>
        </w:rPr>
        <w:t>3</w:t>
      </w:r>
      <w:r w:rsidRPr="004C792A">
        <w:rPr>
          <w:b/>
        </w:rPr>
        <w:t>:</w:t>
      </w:r>
      <w:r w:rsidR="00940E4C">
        <w:rPr>
          <w:b/>
        </w:rPr>
        <w:t xml:space="preserve"> PRJB -</w:t>
      </w:r>
      <w:r w:rsidRPr="004C792A">
        <w:rPr>
          <w:b/>
        </w:rPr>
        <w:t xml:space="preserve"> </w:t>
      </w:r>
      <w:r w:rsidR="00546130">
        <w:rPr>
          <w:b/>
        </w:rPr>
        <w:t>Reembolsos por Empresa</w:t>
      </w:r>
      <w:r w:rsidRPr="004C792A">
        <w:rPr>
          <w:b/>
        </w:rPr>
        <w:t xml:space="preserve"> (Z</w:t>
      </w:r>
      <w:r w:rsidR="009A7B37">
        <w:rPr>
          <w:b/>
        </w:rPr>
        <w:t>PROJETO</w:t>
      </w:r>
      <w:r w:rsidR="00826DE1">
        <w:rPr>
          <w:b/>
        </w:rPr>
        <w:t>B</w:t>
      </w:r>
      <w:r w:rsidRPr="004C792A">
        <w:rPr>
          <w:b/>
        </w:rPr>
        <w:t>T0</w:t>
      </w:r>
      <w:r w:rsidR="004C792A">
        <w:rPr>
          <w:b/>
        </w:rPr>
        <w:t>3</w:t>
      </w:r>
      <w:r w:rsidRPr="004C792A">
        <w:rPr>
          <w:b/>
        </w:rPr>
        <w:t>_nn)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2171"/>
        <w:gridCol w:w="1949"/>
      </w:tblGrid>
      <w:tr w:rsidR="00CA3E7F" w14:paraId="3BC639F4" w14:textId="77777777" w:rsidTr="009A4FBA">
        <w:tc>
          <w:tcPr>
            <w:tcW w:w="2108" w:type="dxa"/>
          </w:tcPr>
          <w:p w14:paraId="6C99EF15" w14:textId="77777777" w:rsidR="00CA3E7F" w:rsidRDefault="00CA3E7F" w:rsidP="009A4FBA">
            <w:r>
              <w:t>Nome do campo</w:t>
            </w:r>
          </w:p>
        </w:tc>
        <w:tc>
          <w:tcPr>
            <w:tcW w:w="2177" w:type="dxa"/>
          </w:tcPr>
          <w:p w14:paraId="6875F59C" w14:textId="77777777" w:rsidR="00CA3E7F" w:rsidRDefault="00CA3E7F" w:rsidP="009A4FBA">
            <w:r>
              <w:t>Descrição</w:t>
            </w:r>
          </w:p>
        </w:tc>
        <w:tc>
          <w:tcPr>
            <w:tcW w:w="2051" w:type="dxa"/>
          </w:tcPr>
          <w:p w14:paraId="105C4627" w14:textId="77777777" w:rsidR="00CA3E7F" w:rsidRDefault="00CA3E7F" w:rsidP="009A4FBA">
            <w:r>
              <w:t>Tipo</w:t>
            </w:r>
          </w:p>
        </w:tc>
        <w:tc>
          <w:tcPr>
            <w:tcW w:w="2171" w:type="dxa"/>
          </w:tcPr>
          <w:p w14:paraId="3EFC0FE6" w14:textId="77777777" w:rsidR="00CA3E7F" w:rsidRDefault="00CA3E7F" w:rsidP="009A4FBA">
            <w:r>
              <w:t>Tamanho</w:t>
            </w:r>
          </w:p>
        </w:tc>
        <w:tc>
          <w:tcPr>
            <w:tcW w:w="1949" w:type="dxa"/>
          </w:tcPr>
          <w:p w14:paraId="66FABA34" w14:textId="77777777" w:rsidR="00CA3E7F" w:rsidRDefault="00CA3E7F" w:rsidP="009A4FBA">
            <w:r>
              <w:t>Observação</w:t>
            </w:r>
          </w:p>
        </w:tc>
      </w:tr>
      <w:tr w:rsidR="00CA3E7F" w14:paraId="2E499726" w14:textId="77777777" w:rsidTr="009A4FBA">
        <w:tc>
          <w:tcPr>
            <w:tcW w:w="2108" w:type="dxa"/>
          </w:tcPr>
          <w:p w14:paraId="3EAA100B" w14:textId="77777777" w:rsidR="00CA3E7F" w:rsidRDefault="00546130" w:rsidP="009A4FBA">
            <w:r>
              <w:t>BUKRS</w:t>
            </w:r>
          </w:p>
        </w:tc>
        <w:tc>
          <w:tcPr>
            <w:tcW w:w="2177" w:type="dxa"/>
          </w:tcPr>
          <w:p w14:paraId="1D365E00" w14:textId="77777777" w:rsidR="00CA3E7F" w:rsidRDefault="00546130" w:rsidP="009A4FBA">
            <w:r>
              <w:t>Empresa</w:t>
            </w:r>
          </w:p>
        </w:tc>
        <w:tc>
          <w:tcPr>
            <w:tcW w:w="2051" w:type="dxa"/>
          </w:tcPr>
          <w:p w14:paraId="49C0DDF9" w14:textId="77777777" w:rsidR="00CA3E7F" w:rsidRDefault="00CA3E7F" w:rsidP="009A4FBA">
            <w:r>
              <w:t>CHAR</w:t>
            </w:r>
          </w:p>
        </w:tc>
        <w:tc>
          <w:tcPr>
            <w:tcW w:w="2171" w:type="dxa"/>
          </w:tcPr>
          <w:p w14:paraId="0710673D" w14:textId="77777777" w:rsidR="00CA3E7F" w:rsidRDefault="00546130" w:rsidP="009A4FBA">
            <w:r>
              <w:t>4</w:t>
            </w:r>
          </w:p>
        </w:tc>
        <w:tc>
          <w:tcPr>
            <w:tcW w:w="1949" w:type="dxa"/>
          </w:tcPr>
          <w:p w14:paraId="1B55311B" w14:textId="77777777" w:rsidR="00CA3E7F" w:rsidRDefault="00546130" w:rsidP="009A4FBA">
            <w:r>
              <w:t>Deve ter chave externa com a tabela T001</w:t>
            </w:r>
            <w:r w:rsidR="00F57026">
              <w:t xml:space="preserve"> e ajuda de pesquisa</w:t>
            </w:r>
          </w:p>
        </w:tc>
      </w:tr>
      <w:tr w:rsidR="00CA3E7F" w14:paraId="37AAE1C6" w14:textId="77777777" w:rsidTr="009A4FBA">
        <w:tc>
          <w:tcPr>
            <w:tcW w:w="2108" w:type="dxa"/>
          </w:tcPr>
          <w:p w14:paraId="58386B70" w14:textId="77777777" w:rsidR="00CA3E7F" w:rsidRDefault="00826DE1" w:rsidP="009A4FBA">
            <w:r>
              <w:t>TPREEMB</w:t>
            </w:r>
          </w:p>
        </w:tc>
        <w:tc>
          <w:tcPr>
            <w:tcW w:w="2177" w:type="dxa"/>
          </w:tcPr>
          <w:p w14:paraId="077E9157" w14:textId="77777777" w:rsidR="00CA3E7F" w:rsidRDefault="00826DE1" w:rsidP="009A4FBA">
            <w:r>
              <w:t>Tipo de reembolso</w:t>
            </w:r>
          </w:p>
        </w:tc>
        <w:tc>
          <w:tcPr>
            <w:tcW w:w="2051" w:type="dxa"/>
          </w:tcPr>
          <w:p w14:paraId="1D9A6E6E" w14:textId="77777777" w:rsidR="00CA3E7F" w:rsidRDefault="00CA3E7F" w:rsidP="009A4FBA">
            <w:r>
              <w:t>CHAR</w:t>
            </w:r>
          </w:p>
        </w:tc>
        <w:tc>
          <w:tcPr>
            <w:tcW w:w="2171" w:type="dxa"/>
          </w:tcPr>
          <w:p w14:paraId="488B31CD" w14:textId="77777777" w:rsidR="00CA3E7F" w:rsidRDefault="00826DE1" w:rsidP="009A4FBA">
            <w:r>
              <w:t>4</w:t>
            </w:r>
          </w:p>
        </w:tc>
        <w:tc>
          <w:tcPr>
            <w:tcW w:w="1949" w:type="dxa"/>
          </w:tcPr>
          <w:p w14:paraId="1F025606" w14:textId="77777777" w:rsidR="00651592" w:rsidRDefault="004C792A" w:rsidP="009A4FBA">
            <w:r>
              <w:t xml:space="preserve">Deve ter chave externa com a tabela </w:t>
            </w:r>
            <w:r w:rsidR="00826DE1">
              <w:t>de tipos de reembolso</w:t>
            </w:r>
            <w:r w:rsidR="00F57026">
              <w:t xml:space="preserve"> e ajuda de pesquisa</w:t>
            </w:r>
          </w:p>
        </w:tc>
      </w:tr>
      <w:tr w:rsidR="00CA3E7F" w14:paraId="3EABB8B8" w14:textId="77777777" w:rsidTr="009A4FBA">
        <w:tc>
          <w:tcPr>
            <w:tcW w:w="2108" w:type="dxa"/>
          </w:tcPr>
          <w:p w14:paraId="31A4283F" w14:textId="77777777" w:rsidR="00CA3E7F" w:rsidRDefault="00826DE1" w:rsidP="00CA3E7F">
            <w:r>
              <w:t>REGRA</w:t>
            </w:r>
          </w:p>
        </w:tc>
        <w:tc>
          <w:tcPr>
            <w:tcW w:w="2177" w:type="dxa"/>
          </w:tcPr>
          <w:p w14:paraId="01A8BF06" w14:textId="77777777" w:rsidR="00CA3E7F" w:rsidRDefault="00826DE1" w:rsidP="00CA3E7F">
            <w:r>
              <w:t>Regra</w:t>
            </w:r>
          </w:p>
        </w:tc>
        <w:tc>
          <w:tcPr>
            <w:tcW w:w="2051" w:type="dxa"/>
          </w:tcPr>
          <w:p w14:paraId="41B4FD41" w14:textId="77777777" w:rsidR="00CA3E7F" w:rsidRDefault="00826DE1" w:rsidP="00CA3E7F">
            <w:r>
              <w:t>CHAR</w:t>
            </w:r>
          </w:p>
        </w:tc>
        <w:tc>
          <w:tcPr>
            <w:tcW w:w="2171" w:type="dxa"/>
          </w:tcPr>
          <w:p w14:paraId="576489AB" w14:textId="77777777" w:rsidR="00CA3E7F" w:rsidRDefault="00CA3E7F" w:rsidP="00CA3E7F">
            <w:r>
              <w:t>4</w:t>
            </w:r>
          </w:p>
        </w:tc>
        <w:tc>
          <w:tcPr>
            <w:tcW w:w="1949" w:type="dxa"/>
          </w:tcPr>
          <w:p w14:paraId="47024F5F" w14:textId="77777777" w:rsidR="00CF5BBE" w:rsidRDefault="004C792A" w:rsidP="00CA3E7F">
            <w:r>
              <w:t xml:space="preserve">Deve ter chave externa com a tabela de </w:t>
            </w:r>
            <w:r w:rsidR="00826DE1">
              <w:t>regras</w:t>
            </w:r>
            <w:r w:rsidR="00F57026">
              <w:t xml:space="preserve"> e ajuda de pesquisa</w:t>
            </w:r>
          </w:p>
        </w:tc>
      </w:tr>
      <w:tr w:rsidR="00CF5BBE" w14:paraId="0FB5EEDB" w14:textId="77777777" w:rsidTr="009A4FBA">
        <w:tc>
          <w:tcPr>
            <w:tcW w:w="2108" w:type="dxa"/>
          </w:tcPr>
          <w:p w14:paraId="5CDA3013" w14:textId="77777777" w:rsidR="00CF5BBE" w:rsidRDefault="00CF5BBE" w:rsidP="00CA3E7F">
            <w:r>
              <w:t>DESCFDS</w:t>
            </w:r>
          </w:p>
        </w:tc>
        <w:tc>
          <w:tcPr>
            <w:tcW w:w="2177" w:type="dxa"/>
          </w:tcPr>
          <w:p w14:paraId="397342D0" w14:textId="77777777" w:rsidR="00CF5BBE" w:rsidRDefault="00CF5BBE" w:rsidP="00CA3E7F">
            <w:r>
              <w:t>Descarta sábado e domingos</w:t>
            </w:r>
          </w:p>
        </w:tc>
        <w:tc>
          <w:tcPr>
            <w:tcW w:w="2051" w:type="dxa"/>
          </w:tcPr>
          <w:p w14:paraId="15D6ED59" w14:textId="77777777" w:rsidR="00CF5BBE" w:rsidRDefault="00CF5BBE" w:rsidP="00CA3E7F">
            <w:r>
              <w:t>CHAR</w:t>
            </w:r>
          </w:p>
        </w:tc>
        <w:tc>
          <w:tcPr>
            <w:tcW w:w="2171" w:type="dxa"/>
          </w:tcPr>
          <w:p w14:paraId="715C2341" w14:textId="77777777" w:rsidR="00CF5BBE" w:rsidRDefault="00CF5BBE" w:rsidP="00CA3E7F">
            <w:r>
              <w:t>1</w:t>
            </w:r>
          </w:p>
        </w:tc>
        <w:tc>
          <w:tcPr>
            <w:tcW w:w="1949" w:type="dxa"/>
          </w:tcPr>
          <w:p w14:paraId="76C17018" w14:textId="77777777" w:rsidR="00CF5BBE" w:rsidRDefault="00CF5BBE" w:rsidP="00CA3E7F">
            <w:r>
              <w:t>Valores fixos:</w:t>
            </w:r>
          </w:p>
          <w:p w14:paraId="75F62FBE" w14:textId="77777777" w:rsidR="00CF5BBE" w:rsidRDefault="00CF5BBE" w:rsidP="00CA3E7F">
            <w:r>
              <w:t>S = Sim</w:t>
            </w:r>
          </w:p>
          <w:p w14:paraId="009282F0" w14:textId="77777777" w:rsidR="00CF5BBE" w:rsidRDefault="00CF5BBE" w:rsidP="00CA3E7F">
            <w:r>
              <w:t>N = Não</w:t>
            </w:r>
          </w:p>
        </w:tc>
      </w:tr>
    </w:tbl>
    <w:p w14:paraId="51990DD7" w14:textId="77777777" w:rsidR="00A71F0E" w:rsidRDefault="00546130" w:rsidP="004C792A">
      <w:pPr>
        <w:pStyle w:val="PargrafodaLista"/>
        <w:numPr>
          <w:ilvl w:val="0"/>
          <w:numId w:val="37"/>
        </w:numPr>
      </w:pPr>
      <w:r>
        <w:t>Permitido o cadastro de mais de um tipo de reembolso</w:t>
      </w:r>
      <w:r w:rsidR="00826DE1">
        <w:t xml:space="preserve"> por empresa</w:t>
      </w:r>
      <w:r w:rsidR="00A71F0E">
        <w:t>.</w:t>
      </w:r>
    </w:p>
    <w:p w14:paraId="77B4E4FB" w14:textId="77777777" w:rsidR="00CA3E7F" w:rsidRDefault="00826DE1" w:rsidP="004C792A">
      <w:pPr>
        <w:pStyle w:val="PargrafodaLista"/>
        <w:numPr>
          <w:ilvl w:val="0"/>
          <w:numId w:val="37"/>
        </w:numPr>
      </w:pPr>
      <w:r>
        <w:t>Para cada combinação de empresa e tipo de reembolso, só poderá ser aplicada 1 regra</w:t>
      </w:r>
      <w:r w:rsidR="00A71F0E">
        <w:t>.</w:t>
      </w:r>
    </w:p>
    <w:p w14:paraId="71C15AAE" w14:textId="77777777" w:rsidR="00385E95" w:rsidRDefault="00385E95" w:rsidP="00385E95">
      <w:pPr>
        <w:pStyle w:val="PargrafodaLista"/>
        <w:numPr>
          <w:ilvl w:val="0"/>
          <w:numId w:val="37"/>
        </w:numPr>
      </w:pPr>
      <w:r>
        <w:t>Deverá ser criada uma visão para atualizar a tabela 3.</w:t>
      </w:r>
    </w:p>
    <w:p w14:paraId="21C0BBD3" w14:textId="77777777" w:rsidR="004C792A" w:rsidRDefault="00A71F0E" w:rsidP="004C792A">
      <w:pPr>
        <w:pStyle w:val="PargrafodaLista"/>
        <w:numPr>
          <w:ilvl w:val="0"/>
          <w:numId w:val="37"/>
        </w:numPr>
      </w:pPr>
      <w:r>
        <w:t>A visão deve exibir os campos da tabela 3 +</w:t>
      </w:r>
      <w:r w:rsidR="002E2DE5">
        <w:t xml:space="preserve"> Nome da Empresa +</w:t>
      </w:r>
      <w:r>
        <w:t xml:space="preserve"> </w:t>
      </w:r>
      <w:r w:rsidR="00826DE1">
        <w:t>DESCR</w:t>
      </w:r>
      <w:r>
        <w:t xml:space="preserve"> e </w:t>
      </w:r>
      <w:r w:rsidR="00826DE1">
        <w:t>VLR_DIA</w:t>
      </w:r>
      <w:r>
        <w:t xml:space="preserve"> da tabela </w:t>
      </w:r>
      <w:r w:rsidR="00826DE1">
        <w:t>1</w:t>
      </w:r>
      <w:r>
        <w:t xml:space="preserve"> + </w:t>
      </w:r>
      <w:r w:rsidR="00826DE1">
        <w:t>OPERA e PERC</w:t>
      </w:r>
      <w:r>
        <w:t xml:space="preserve"> da tabela </w:t>
      </w:r>
      <w:r w:rsidR="00826DE1">
        <w:t>2</w:t>
      </w:r>
      <w:r>
        <w:t>.</w:t>
      </w:r>
    </w:p>
    <w:p w14:paraId="79F255CE" w14:textId="77777777" w:rsidR="00A71F0E" w:rsidRDefault="00A71F0E" w:rsidP="00A71F0E">
      <w:pPr>
        <w:pStyle w:val="PargrafodaLista"/>
      </w:pPr>
    </w:p>
    <w:p w14:paraId="60D2BCF7" w14:textId="0DA6C53C" w:rsidR="00A71F0E" w:rsidRPr="009C5175" w:rsidRDefault="009C5175" w:rsidP="00613106">
      <w:pPr>
        <w:rPr>
          <w:b/>
        </w:rPr>
      </w:pPr>
      <w:r w:rsidRPr="009C5175">
        <w:rPr>
          <w:b/>
        </w:rPr>
        <w:t>2</w:t>
      </w:r>
      <w:r w:rsidR="00077DF1" w:rsidRPr="009C5175">
        <w:rPr>
          <w:b/>
        </w:rPr>
        <w:t xml:space="preserve">) Desenvolver um </w:t>
      </w:r>
      <w:r w:rsidR="00C740E1" w:rsidRPr="009C5175">
        <w:rPr>
          <w:b/>
        </w:rPr>
        <w:t>programa</w:t>
      </w:r>
      <w:r w:rsidR="00C13DCF" w:rsidRPr="009C5175">
        <w:rPr>
          <w:b/>
        </w:rPr>
        <w:t xml:space="preserve"> </w:t>
      </w:r>
      <w:r w:rsidR="00A71F0E" w:rsidRPr="009C5175">
        <w:rPr>
          <w:b/>
        </w:rPr>
        <w:t>para listar os funcionários e</w:t>
      </w:r>
      <w:r w:rsidR="00826DE1">
        <w:rPr>
          <w:b/>
        </w:rPr>
        <w:t xml:space="preserve"> calcular os valores de cada tipo de reembolso</w:t>
      </w:r>
      <w:r w:rsidR="00A71F0E" w:rsidRPr="009C5175">
        <w:rPr>
          <w:b/>
        </w:rPr>
        <w:t xml:space="preserve"> </w:t>
      </w:r>
      <w:r w:rsidR="00826DE1">
        <w:rPr>
          <w:b/>
        </w:rPr>
        <w:t>para</w:t>
      </w:r>
      <w:r w:rsidR="00F50AFD">
        <w:rPr>
          <w:b/>
        </w:rPr>
        <w:t xml:space="preserve"> o</w:t>
      </w:r>
      <w:r w:rsidR="00A71F0E" w:rsidRPr="009C5175">
        <w:rPr>
          <w:b/>
        </w:rPr>
        <w:t xml:space="preserve"> mês selecionado</w:t>
      </w:r>
      <w:r w:rsidRPr="009C5175">
        <w:rPr>
          <w:b/>
        </w:rPr>
        <w:t xml:space="preserve"> (</w:t>
      </w:r>
      <w:r w:rsidR="009A7B37">
        <w:rPr>
          <w:b/>
        </w:rPr>
        <w:t>ZPROJETO</w:t>
      </w:r>
      <w:r w:rsidR="00F50AFD">
        <w:rPr>
          <w:b/>
        </w:rPr>
        <w:t>B</w:t>
      </w:r>
      <w:r w:rsidRPr="009C5175">
        <w:rPr>
          <w:b/>
        </w:rPr>
        <w:t>RP01_nn).</w:t>
      </w:r>
    </w:p>
    <w:p w14:paraId="0FA836C3" w14:textId="77777777" w:rsidR="00A71F0E" w:rsidRDefault="00A71F0E" w:rsidP="00613106">
      <w:pPr>
        <w:rPr>
          <w:u w:val="single"/>
        </w:rPr>
      </w:pPr>
      <w:r w:rsidRPr="009C5175">
        <w:rPr>
          <w:u w:val="single"/>
        </w:rPr>
        <w:lastRenderedPageBreak/>
        <w:t>Tela de seleção:</w:t>
      </w:r>
    </w:p>
    <w:p w14:paraId="434980F3" w14:textId="77777777" w:rsidR="009C5175" w:rsidRPr="009C5175" w:rsidRDefault="009C5175" w:rsidP="00613106">
      <w:r w:rsidRPr="009C5175">
        <w:t>Bloco seleção de funcionários:</w:t>
      </w:r>
    </w:p>
    <w:p w14:paraId="75E4C743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r w:rsidRPr="009C5175">
        <w:rPr>
          <w:b/>
          <w:lang w:val="en-US"/>
        </w:rPr>
        <w:t>Nº pessoal</w:t>
      </w:r>
      <w:r w:rsidRPr="002F24C2">
        <w:rPr>
          <w:lang w:val="en-US"/>
        </w:rPr>
        <w:t xml:space="preserve"> - select-options (P0001-PER</w:t>
      </w:r>
      <w:r>
        <w:rPr>
          <w:lang w:val="en-US"/>
        </w:rPr>
        <w:t>NR)</w:t>
      </w:r>
    </w:p>
    <w:p w14:paraId="64BD3F23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r w:rsidRPr="009C5175">
        <w:rPr>
          <w:b/>
          <w:lang w:val="en-US"/>
        </w:rPr>
        <w:t xml:space="preserve">Empresa </w:t>
      </w:r>
      <w:r w:rsidRPr="002F24C2">
        <w:rPr>
          <w:lang w:val="en-US"/>
        </w:rPr>
        <w:t>- select-options (P0001-B</w:t>
      </w:r>
      <w:r>
        <w:rPr>
          <w:lang w:val="en-US"/>
        </w:rPr>
        <w:t>UKRS)</w:t>
      </w:r>
    </w:p>
    <w:p w14:paraId="4B2C0DD6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r w:rsidRPr="009C5175">
        <w:rPr>
          <w:b/>
          <w:lang w:val="en-US"/>
        </w:rPr>
        <w:t>Área de RH</w:t>
      </w:r>
      <w:r w:rsidRPr="002F24C2">
        <w:rPr>
          <w:lang w:val="en-US"/>
        </w:rPr>
        <w:t xml:space="preserve"> - select-options (P0001-WE</w:t>
      </w:r>
      <w:r>
        <w:rPr>
          <w:lang w:val="en-US"/>
        </w:rPr>
        <w:t>RKS)</w:t>
      </w:r>
    </w:p>
    <w:p w14:paraId="741BA8B3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r w:rsidRPr="009C5175">
        <w:rPr>
          <w:b/>
          <w:lang w:val="en-US"/>
        </w:rPr>
        <w:t>Subárea de RH</w:t>
      </w:r>
      <w:r w:rsidRPr="002F24C2">
        <w:rPr>
          <w:lang w:val="en-US"/>
        </w:rPr>
        <w:t xml:space="preserve"> - select-options (P0001-BT</w:t>
      </w:r>
      <w:r>
        <w:rPr>
          <w:lang w:val="en-US"/>
        </w:rPr>
        <w:t>RTL)</w:t>
      </w:r>
    </w:p>
    <w:p w14:paraId="6423D2B0" w14:textId="77777777" w:rsidR="00A71F0E" w:rsidRDefault="00A71F0E" w:rsidP="00A71F0E">
      <w:pPr>
        <w:pStyle w:val="PargrafodaLista"/>
        <w:numPr>
          <w:ilvl w:val="0"/>
          <w:numId w:val="35"/>
        </w:numPr>
      </w:pPr>
      <w:r w:rsidRPr="009C5175">
        <w:rPr>
          <w:b/>
        </w:rPr>
        <w:t>Data início</w:t>
      </w:r>
      <w:r>
        <w:t xml:space="preserve"> - parameter (P0001-BEGDA)</w:t>
      </w:r>
    </w:p>
    <w:p w14:paraId="4D5686EC" w14:textId="77777777" w:rsidR="00A71F0E" w:rsidRDefault="00A71F0E" w:rsidP="00A71F0E">
      <w:pPr>
        <w:pStyle w:val="PargrafodaLista"/>
        <w:numPr>
          <w:ilvl w:val="0"/>
          <w:numId w:val="35"/>
        </w:numPr>
      </w:pPr>
      <w:r w:rsidRPr="009C5175">
        <w:rPr>
          <w:b/>
        </w:rPr>
        <w:t>Data fim</w:t>
      </w:r>
      <w:r>
        <w:t xml:space="preserve"> - parameter (P0001-ENDDA)</w:t>
      </w:r>
    </w:p>
    <w:p w14:paraId="0B82F589" w14:textId="77777777" w:rsidR="009C5175" w:rsidRDefault="009C5175" w:rsidP="009C5175">
      <w:r>
        <w:t xml:space="preserve">Bloco </w:t>
      </w:r>
      <w:r w:rsidR="00F50AFD">
        <w:t>reembolso</w:t>
      </w:r>
      <w:r>
        <w:t>:</w:t>
      </w:r>
    </w:p>
    <w:p w14:paraId="3A124E87" w14:textId="77777777" w:rsidR="009C5175" w:rsidRDefault="009C5175" w:rsidP="009C5175">
      <w:pPr>
        <w:pStyle w:val="PargrafodaLista"/>
        <w:numPr>
          <w:ilvl w:val="0"/>
          <w:numId w:val="35"/>
        </w:numPr>
      </w:pPr>
      <w:r w:rsidRPr="009C5175">
        <w:rPr>
          <w:b/>
        </w:rPr>
        <w:t>Mê</w:t>
      </w:r>
      <w:r w:rsidR="00F50AFD">
        <w:rPr>
          <w:b/>
        </w:rPr>
        <w:t>s do reembolso</w:t>
      </w:r>
      <w:r>
        <w:t xml:space="preserve"> - parameter e obrigatório</w:t>
      </w:r>
      <w:r w:rsidR="00AE1DB0">
        <w:t xml:space="preserve"> (deve existir a validação para permitir somente valores de 01 à 12)</w:t>
      </w:r>
    </w:p>
    <w:p w14:paraId="6B5B6F00" w14:textId="77777777" w:rsidR="00F50AFD" w:rsidRDefault="00F50AFD" w:rsidP="00F50AFD">
      <w:pPr>
        <w:pStyle w:val="PargrafodaLista"/>
        <w:numPr>
          <w:ilvl w:val="0"/>
          <w:numId w:val="35"/>
        </w:numPr>
      </w:pPr>
      <w:r>
        <w:rPr>
          <w:b/>
        </w:rPr>
        <w:t>Ano do reembolso</w:t>
      </w:r>
      <w:r>
        <w:t xml:space="preserve"> - parameter e obrigatório</w:t>
      </w:r>
      <w:r w:rsidR="00AE1DB0">
        <w:t xml:space="preserve"> (deve vir com o ano da data de execução do programa e existir a validação para permitir somente valores de 2000 à 9999).</w:t>
      </w:r>
    </w:p>
    <w:p w14:paraId="2DBE4AA9" w14:textId="77777777" w:rsidR="009C5175" w:rsidRDefault="009C5175" w:rsidP="009C5175">
      <w:r>
        <w:t>Bloco saída:</w:t>
      </w:r>
    </w:p>
    <w:p w14:paraId="78431261" w14:textId="77777777" w:rsidR="009C5175" w:rsidRDefault="009C5175" w:rsidP="009C5175">
      <w:pPr>
        <w:pStyle w:val="PargrafodaLista"/>
        <w:numPr>
          <w:ilvl w:val="0"/>
          <w:numId w:val="35"/>
        </w:numPr>
      </w:pPr>
      <w:r>
        <w:t>ALV</w:t>
      </w:r>
    </w:p>
    <w:p w14:paraId="4024FD0A" w14:textId="77777777" w:rsidR="009C5175" w:rsidRDefault="009C5175" w:rsidP="009C5175">
      <w:pPr>
        <w:pStyle w:val="PargrafodaLista"/>
        <w:numPr>
          <w:ilvl w:val="0"/>
          <w:numId w:val="35"/>
        </w:numPr>
      </w:pPr>
      <w:r>
        <w:t>Smartforms</w:t>
      </w:r>
    </w:p>
    <w:p w14:paraId="660C2E64" w14:textId="77777777" w:rsidR="009C5175" w:rsidRDefault="009C5175" w:rsidP="009C5175"/>
    <w:p w14:paraId="7C5C9049" w14:textId="77777777" w:rsidR="009C5175" w:rsidRPr="009F5892" w:rsidRDefault="009C5175" w:rsidP="009F5892">
      <w:pPr>
        <w:rPr>
          <w:u w:val="single"/>
        </w:rPr>
      </w:pPr>
      <w:r w:rsidRPr="009C5175">
        <w:rPr>
          <w:u w:val="single"/>
        </w:rPr>
        <w:t>Pontos de atenção:</w:t>
      </w:r>
    </w:p>
    <w:p w14:paraId="0618382F" w14:textId="77777777" w:rsidR="009C5175" w:rsidRDefault="009C5175" w:rsidP="009C5175">
      <w:pPr>
        <w:pStyle w:val="PargrafodaLista"/>
        <w:numPr>
          <w:ilvl w:val="0"/>
          <w:numId w:val="39"/>
        </w:numPr>
      </w:pPr>
      <w:r>
        <w:t>Considerar sempre o registro mais recente dentro do período de seleção.</w:t>
      </w:r>
    </w:p>
    <w:p w14:paraId="6A3019B2" w14:textId="77777777" w:rsidR="009C5175" w:rsidRDefault="009C5175" w:rsidP="009C5175">
      <w:pPr>
        <w:pStyle w:val="PargrafodaLista"/>
        <w:numPr>
          <w:ilvl w:val="0"/>
          <w:numId w:val="39"/>
        </w:numPr>
      </w:pPr>
      <w:r>
        <w:t xml:space="preserve">O relatório deve exibir somente os funcionários </w:t>
      </w:r>
      <w:r w:rsidR="00F50AFD">
        <w:t>que possuem algum reembolso. Ou seja, somente funcionários cuja empresa (P0001-BUKRS) tenha cadastro na tabela de reembolso (</w:t>
      </w:r>
      <w:r w:rsidR="00F50AFD" w:rsidRPr="004C792A">
        <w:rPr>
          <w:b/>
        </w:rPr>
        <w:t>ZABAPPRJ</w:t>
      </w:r>
      <w:r w:rsidR="00F50AFD">
        <w:rPr>
          <w:b/>
        </w:rPr>
        <w:t>B</w:t>
      </w:r>
      <w:r w:rsidR="00F50AFD" w:rsidRPr="004C792A">
        <w:rPr>
          <w:b/>
        </w:rPr>
        <w:t>T0</w:t>
      </w:r>
      <w:r w:rsidR="00F50AFD">
        <w:rPr>
          <w:b/>
        </w:rPr>
        <w:t>3</w:t>
      </w:r>
      <w:r w:rsidR="00F50AFD" w:rsidRPr="004C792A">
        <w:rPr>
          <w:b/>
        </w:rPr>
        <w:t>_nn</w:t>
      </w:r>
      <w:r w:rsidR="00F50AFD">
        <w:rPr>
          <w:b/>
        </w:rPr>
        <w:t>-BUKRS)</w:t>
      </w:r>
      <w:r w:rsidR="00F50AFD">
        <w:t>.</w:t>
      </w:r>
    </w:p>
    <w:p w14:paraId="5256AB76" w14:textId="77777777" w:rsidR="00F50AFD" w:rsidRPr="00F50AFD" w:rsidRDefault="009C5175" w:rsidP="00F50AFD">
      <w:pPr>
        <w:pStyle w:val="PargrafodaLista"/>
        <w:numPr>
          <w:ilvl w:val="0"/>
          <w:numId w:val="39"/>
        </w:numPr>
        <w:rPr>
          <w:b/>
          <w:color w:val="FF0000"/>
        </w:rPr>
      </w:pPr>
      <w:r>
        <w:t xml:space="preserve">Utilizar função HR_READ_INFOTYPE ou banco de dados lógico PNPCE. </w:t>
      </w:r>
      <w:r w:rsidRPr="009C5175">
        <w:rPr>
          <w:b/>
          <w:color w:val="FF0000"/>
        </w:rPr>
        <w:t>Diferencial será a utilização do banco de dados lógico PNPCE.</w:t>
      </w:r>
    </w:p>
    <w:p w14:paraId="61FCB9FD" w14:textId="77777777" w:rsidR="00F34A01" w:rsidRDefault="00F34A01" w:rsidP="009C5175">
      <w:pPr>
        <w:rPr>
          <w:u w:val="single"/>
        </w:rPr>
      </w:pPr>
    </w:p>
    <w:p w14:paraId="3777FCDF" w14:textId="77777777" w:rsidR="009C5175" w:rsidRPr="00256A73" w:rsidRDefault="00256A73" w:rsidP="009C5175">
      <w:pPr>
        <w:rPr>
          <w:u w:val="single"/>
        </w:rPr>
      </w:pPr>
      <w:r w:rsidRPr="00256A73">
        <w:rPr>
          <w:u w:val="single"/>
        </w:rPr>
        <w:t>ALV:</w:t>
      </w:r>
    </w:p>
    <w:p w14:paraId="112CC850" w14:textId="77777777" w:rsidR="00C740E1" w:rsidRDefault="00C740E1" w:rsidP="00C740E1">
      <w:pPr>
        <w:pStyle w:val="PargrafodaLista"/>
        <w:numPr>
          <w:ilvl w:val="0"/>
          <w:numId w:val="34"/>
        </w:numPr>
      </w:pPr>
      <w:r>
        <w:t xml:space="preserve">Exibir um relatório </w:t>
      </w:r>
      <w:r w:rsidR="002F24C2">
        <w:t>com as seguintes</w:t>
      </w:r>
      <w:r>
        <w:t xml:space="preserve"> informações:</w:t>
      </w:r>
    </w:p>
    <w:p w14:paraId="7E0D5B9B" w14:textId="77777777" w:rsidR="00C740E1" w:rsidRDefault="002F24C2" w:rsidP="00C740E1">
      <w:pPr>
        <w:pStyle w:val="PargrafodaLista"/>
        <w:numPr>
          <w:ilvl w:val="1"/>
          <w:numId w:val="34"/>
        </w:numPr>
      </w:pPr>
      <w:r>
        <w:t>Nº pessoal</w:t>
      </w:r>
    </w:p>
    <w:p w14:paraId="61805280" w14:textId="77777777" w:rsidR="007B0F71" w:rsidRDefault="002F24C2" w:rsidP="00C740E1">
      <w:pPr>
        <w:pStyle w:val="PargrafodaLista"/>
        <w:numPr>
          <w:ilvl w:val="1"/>
          <w:numId w:val="34"/>
        </w:numPr>
      </w:pPr>
      <w:r>
        <w:t>Nome completo</w:t>
      </w:r>
      <w:r w:rsidR="004573F8">
        <w:t xml:space="preserve"> do funcionário</w:t>
      </w:r>
    </w:p>
    <w:p w14:paraId="12E9E8D2" w14:textId="77777777" w:rsidR="00C740E1" w:rsidRDefault="002F24C2" w:rsidP="00C740E1">
      <w:pPr>
        <w:pStyle w:val="PargrafodaLista"/>
        <w:numPr>
          <w:ilvl w:val="1"/>
          <w:numId w:val="34"/>
        </w:numPr>
      </w:pPr>
      <w:r>
        <w:t>Empresa</w:t>
      </w:r>
    </w:p>
    <w:p w14:paraId="32957E7B" w14:textId="77777777" w:rsidR="00F50AFD" w:rsidRDefault="00F50AFD" w:rsidP="00C740E1">
      <w:pPr>
        <w:pStyle w:val="PargrafodaLista"/>
        <w:numPr>
          <w:ilvl w:val="1"/>
          <w:numId w:val="34"/>
        </w:numPr>
      </w:pPr>
      <w:r>
        <w:t>Nome da empresa (utilizar a função HR_BR_LER_EMPRESA)</w:t>
      </w:r>
    </w:p>
    <w:p w14:paraId="2C220562" w14:textId="77777777" w:rsidR="007B0F71" w:rsidRDefault="002F24C2" w:rsidP="00C740E1">
      <w:pPr>
        <w:pStyle w:val="PargrafodaLista"/>
        <w:numPr>
          <w:ilvl w:val="1"/>
          <w:numId w:val="34"/>
        </w:numPr>
      </w:pPr>
      <w:r>
        <w:t>Área de RH</w:t>
      </w:r>
    </w:p>
    <w:p w14:paraId="30354C21" w14:textId="77777777" w:rsidR="002F24C2" w:rsidRDefault="002F24C2" w:rsidP="00C740E1">
      <w:pPr>
        <w:pStyle w:val="PargrafodaLista"/>
        <w:numPr>
          <w:ilvl w:val="1"/>
          <w:numId w:val="34"/>
        </w:numPr>
      </w:pPr>
      <w:r>
        <w:t xml:space="preserve">Texto da área de RH </w:t>
      </w:r>
    </w:p>
    <w:p w14:paraId="07B66B6D" w14:textId="77777777" w:rsidR="002F24C2" w:rsidRDefault="002F24C2" w:rsidP="00C740E1">
      <w:pPr>
        <w:pStyle w:val="PargrafodaLista"/>
        <w:numPr>
          <w:ilvl w:val="1"/>
          <w:numId w:val="34"/>
        </w:numPr>
      </w:pPr>
      <w:r>
        <w:t>Subárea de RH</w:t>
      </w:r>
    </w:p>
    <w:p w14:paraId="7C43FB7A" w14:textId="77777777" w:rsidR="00C740E1" w:rsidRDefault="002F24C2" w:rsidP="002F24C2">
      <w:pPr>
        <w:pStyle w:val="PargrafodaLista"/>
        <w:numPr>
          <w:ilvl w:val="1"/>
          <w:numId w:val="34"/>
        </w:numPr>
      </w:pPr>
      <w:r>
        <w:t xml:space="preserve">Texto da subárea de RH </w:t>
      </w:r>
    </w:p>
    <w:p w14:paraId="57137114" w14:textId="77777777" w:rsidR="00F50AFD" w:rsidRDefault="00F50AFD" w:rsidP="002F24C2">
      <w:pPr>
        <w:pStyle w:val="PargrafodaLista"/>
        <w:numPr>
          <w:ilvl w:val="1"/>
          <w:numId w:val="34"/>
        </w:numPr>
      </w:pPr>
      <w:r>
        <w:lastRenderedPageBreak/>
        <w:t>Período (</w:t>
      </w:r>
      <w:r w:rsidR="00B50AAD">
        <w:t>exibir mês e ano do reembolso da tela de seleção exibir no formato MM-AAAA)</w:t>
      </w:r>
    </w:p>
    <w:p w14:paraId="1FE5EC8D" w14:textId="77777777" w:rsidR="002F24C2" w:rsidRDefault="002F24C2" w:rsidP="002F24C2">
      <w:pPr>
        <w:pStyle w:val="PargrafodaLista"/>
        <w:numPr>
          <w:ilvl w:val="1"/>
          <w:numId w:val="34"/>
        </w:numPr>
      </w:pPr>
      <w:r>
        <w:t xml:space="preserve">Tipo </w:t>
      </w:r>
      <w:r w:rsidR="00F50AFD">
        <w:t>do reembolso</w:t>
      </w:r>
    </w:p>
    <w:p w14:paraId="52B0A05C" w14:textId="77777777" w:rsidR="002F24C2" w:rsidRDefault="00F50AFD" w:rsidP="002F24C2">
      <w:pPr>
        <w:pStyle w:val="PargrafodaLista"/>
        <w:numPr>
          <w:ilvl w:val="1"/>
          <w:numId w:val="34"/>
        </w:numPr>
      </w:pPr>
      <w:r>
        <w:t>Descrição do reembolso</w:t>
      </w:r>
    </w:p>
    <w:p w14:paraId="5D04B9AB" w14:textId="77777777" w:rsidR="00ED0FED" w:rsidRDefault="00F50AFD" w:rsidP="002F24C2">
      <w:pPr>
        <w:pStyle w:val="PargrafodaLista"/>
        <w:numPr>
          <w:ilvl w:val="1"/>
          <w:numId w:val="34"/>
        </w:numPr>
      </w:pPr>
      <w:r>
        <w:t>Valor diário</w:t>
      </w:r>
    </w:p>
    <w:p w14:paraId="1953C391" w14:textId="77777777" w:rsidR="00CF5BBE" w:rsidRDefault="00CF5BBE" w:rsidP="00CF5BBE">
      <w:pPr>
        <w:pStyle w:val="PargrafodaLista"/>
        <w:numPr>
          <w:ilvl w:val="1"/>
          <w:numId w:val="34"/>
        </w:numPr>
      </w:pPr>
      <w:r>
        <w:t xml:space="preserve">Descarta FDS? </w:t>
      </w:r>
    </w:p>
    <w:p w14:paraId="3D82617A" w14:textId="77777777" w:rsidR="00CF5BBE" w:rsidRDefault="00CF5BBE" w:rsidP="00CF5BBE">
      <w:pPr>
        <w:pStyle w:val="PargrafodaLista"/>
        <w:numPr>
          <w:ilvl w:val="1"/>
          <w:numId w:val="34"/>
        </w:numPr>
      </w:pPr>
      <w:r>
        <w:t>Dias descontados (Se DESCFDS = "S", contar sábados e domingos)</w:t>
      </w:r>
    </w:p>
    <w:p w14:paraId="4DE249F4" w14:textId="77777777" w:rsidR="00F50AFD" w:rsidRDefault="00F50AFD" w:rsidP="002F24C2">
      <w:pPr>
        <w:pStyle w:val="PargrafodaLista"/>
        <w:numPr>
          <w:ilvl w:val="1"/>
          <w:numId w:val="34"/>
        </w:numPr>
      </w:pPr>
      <w:r>
        <w:t>Dias</w:t>
      </w:r>
      <w:r w:rsidR="00B50AAD">
        <w:t xml:space="preserve"> (calcular a quantidade de dias que possui o mês do reembolso</w:t>
      </w:r>
      <w:r w:rsidR="00CF5BBE">
        <w:t xml:space="preserve"> - Dias descontados (Se DESCFDS = "S")</w:t>
      </w:r>
      <w:r w:rsidR="00B50AAD">
        <w:t>)</w:t>
      </w:r>
    </w:p>
    <w:p w14:paraId="7D3BFE2A" w14:textId="77777777" w:rsidR="000D76D9" w:rsidRDefault="00F50AFD" w:rsidP="000D76D9">
      <w:pPr>
        <w:pStyle w:val="PargrafodaLista"/>
        <w:numPr>
          <w:ilvl w:val="1"/>
          <w:numId w:val="34"/>
        </w:numPr>
      </w:pPr>
      <w:r>
        <w:t>Regra</w:t>
      </w:r>
    </w:p>
    <w:p w14:paraId="01927A03" w14:textId="77777777" w:rsidR="000D76D9" w:rsidRDefault="00F50AFD" w:rsidP="000D76D9">
      <w:pPr>
        <w:pStyle w:val="PargrafodaLista"/>
        <w:numPr>
          <w:ilvl w:val="1"/>
          <w:numId w:val="34"/>
        </w:numPr>
      </w:pPr>
      <w:r>
        <w:t>Operação</w:t>
      </w:r>
    </w:p>
    <w:p w14:paraId="6B5F762A" w14:textId="77777777" w:rsidR="000D76D9" w:rsidRDefault="00F50AFD" w:rsidP="000D76D9">
      <w:pPr>
        <w:pStyle w:val="PargrafodaLista"/>
        <w:numPr>
          <w:ilvl w:val="1"/>
          <w:numId w:val="34"/>
        </w:numPr>
      </w:pPr>
      <w:r>
        <w:t>Percentual</w:t>
      </w:r>
    </w:p>
    <w:p w14:paraId="4845287D" w14:textId="77777777" w:rsidR="000D76D9" w:rsidRDefault="00F50AFD" w:rsidP="00F50AFD">
      <w:pPr>
        <w:pStyle w:val="PargrafodaLista"/>
        <w:numPr>
          <w:ilvl w:val="1"/>
          <w:numId w:val="34"/>
        </w:numPr>
      </w:pPr>
      <w:r>
        <w:t>Valor mensal</w:t>
      </w:r>
      <w:r w:rsidR="00AE0203">
        <w:t xml:space="preserve"> (Valor mensal = Valor diário * Dias)</w:t>
      </w:r>
    </w:p>
    <w:p w14:paraId="202F12C3" w14:textId="77777777" w:rsidR="00AE0203" w:rsidRDefault="00F50AFD" w:rsidP="00AE0203">
      <w:pPr>
        <w:pStyle w:val="PargrafodaLista"/>
        <w:numPr>
          <w:ilvl w:val="1"/>
          <w:numId w:val="34"/>
        </w:numPr>
      </w:pPr>
      <w:r>
        <w:t>Valor final (calcular o valor final aplicando a regra no valor mensal, conforme detalhado na tabela 2)</w:t>
      </w:r>
    </w:p>
    <w:p w14:paraId="48EF8407" w14:textId="77777777" w:rsidR="00CE12ED" w:rsidRDefault="00CE12ED" w:rsidP="00CE12ED">
      <w:pPr>
        <w:pStyle w:val="PargrafodaLista"/>
        <w:ind w:left="1440"/>
      </w:pPr>
    </w:p>
    <w:p w14:paraId="27A8DB6F" w14:textId="77777777" w:rsidR="00F34A01" w:rsidRDefault="00F34A01" w:rsidP="00F34A01">
      <w:pPr>
        <w:rPr>
          <w:u w:val="single"/>
        </w:rPr>
      </w:pPr>
      <w:r>
        <w:rPr>
          <w:u w:val="single"/>
        </w:rPr>
        <w:t>SMARTFORMS</w:t>
      </w:r>
      <w:r w:rsidRPr="00256A73">
        <w:rPr>
          <w:u w:val="single"/>
        </w:rPr>
        <w:t>:</w:t>
      </w:r>
    </w:p>
    <w:p w14:paraId="13F6F177" w14:textId="77777777" w:rsidR="00F34A01" w:rsidRDefault="00F34A01" w:rsidP="00F34A01">
      <w:r w:rsidRPr="00F34A01">
        <w:t>Exibir um</w:t>
      </w:r>
      <w:r>
        <w:t xml:space="preserve"> formulário para cada</w:t>
      </w:r>
      <w:r w:rsidR="00AE0203">
        <w:t xml:space="preserve"> REEMBOLSO de cada FUNCIONÁRIO</w:t>
      </w:r>
      <w:r w:rsidR="00902364">
        <w:t xml:space="preserve"> (ou seja, cada linha do relatório é um formulário)</w:t>
      </w:r>
      <w:r>
        <w:t xml:space="preserve"> exibindo o seguinte layout:</w:t>
      </w:r>
    </w:p>
    <w:p w14:paraId="039A284B" w14:textId="77777777" w:rsidR="00456A0D" w:rsidRDefault="009411CC" w:rsidP="009F5892">
      <w:r>
        <w:rPr>
          <w:noProof/>
        </w:rPr>
        <w:drawing>
          <wp:inline distT="0" distB="0" distL="0" distR="0" wp14:anchorId="163F3DDD" wp14:editId="67BC2940">
            <wp:extent cx="5667375" cy="4581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725A" w14:textId="77777777" w:rsidR="009A5B88" w:rsidRDefault="009A5B88" w:rsidP="009F5892"/>
    <w:p w14:paraId="7B17CDDE" w14:textId="77777777" w:rsidR="009A5B88" w:rsidRDefault="00224209" w:rsidP="009F5892">
      <w:pPr>
        <w:rPr>
          <w:b/>
        </w:rPr>
      </w:pPr>
      <w:r>
        <w:rPr>
          <w:b/>
        </w:rPr>
        <w:lastRenderedPageBreak/>
        <w:t>3</w:t>
      </w:r>
      <w:r w:rsidR="009A5B88" w:rsidRPr="009C5175">
        <w:rPr>
          <w:b/>
        </w:rPr>
        <w:t xml:space="preserve">) </w:t>
      </w:r>
      <w:r w:rsidR="009A5B88">
        <w:rPr>
          <w:b/>
        </w:rPr>
        <w:t>Criar uma transação para cada desenvolvimento abaixo:</w:t>
      </w:r>
    </w:p>
    <w:p w14:paraId="5B41C26C" w14:textId="77777777" w:rsidR="009A5B88" w:rsidRPr="000C4A70" w:rsidRDefault="009A5B88" w:rsidP="009A5B88">
      <w:pPr>
        <w:pStyle w:val="PargrafodaLista"/>
        <w:numPr>
          <w:ilvl w:val="0"/>
          <w:numId w:val="34"/>
        </w:numPr>
      </w:pPr>
      <w:r w:rsidRPr="000C4A70">
        <w:t xml:space="preserve">Tabela 1: </w:t>
      </w:r>
      <w:r w:rsidR="00543243" w:rsidRPr="000C4A70">
        <w:t xml:space="preserve">PRJB - </w:t>
      </w:r>
      <w:r w:rsidRPr="000C4A70">
        <w:t xml:space="preserve">Tipos de reembolso e valores diários </w:t>
      </w:r>
    </w:p>
    <w:p w14:paraId="04CC7DFB" w14:textId="77777777" w:rsidR="009A5B88" w:rsidRPr="000C4A70" w:rsidRDefault="009A5B88" w:rsidP="009A5B88">
      <w:pPr>
        <w:pStyle w:val="PargrafodaLista"/>
        <w:numPr>
          <w:ilvl w:val="0"/>
          <w:numId w:val="34"/>
        </w:numPr>
      </w:pPr>
      <w:r w:rsidRPr="000C4A70">
        <w:t xml:space="preserve">Tabela 2: </w:t>
      </w:r>
      <w:r w:rsidR="00543243" w:rsidRPr="000C4A70">
        <w:t xml:space="preserve">PRJB - </w:t>
      </w:r>
      <w:r w:rsidRPr="000C4A70">
        <w:t xml:space="preserve">Regras </w:t>
      </w:r>
    </w:p>
    <w:p w14:paraId="3409CA5F" w14:textId="77777777" w:rsidR="009A5B88" w:rsidRPr="000C4A70" w:rsidRDefault="009A5B88" w:rsidP="009A5B88">
      <w:pPr>
        <w:pStyle w:val="PargrafodaLista"/>
        <w:numPr>
          <w:ilvl w:val="0"/>
          <w:numId w:val="34"/>
        </w:numPr>
      </w:pPr>
      <w:r w:rsidRPr="000C4A70">
        <w:t xml:space="preserve">Visão da Tabela 3: </w:t>
      </w:r>
      <w:r w:rsidR="00543243" w:rsidRPr="000C4A70">
        <w:t xml:space="preserve">PRJB - </w:t>
      </w:r>
      <w:r w:rsidRPr="000C4A70">
        <w:t>Reembolsos por Empresa</w:t>
      </w:r>
    </w:p>
    <w:p w14:paraId="76A55D39" w14:textId="77777777" w:rsidR="009A5B88" w:rsidRDefault="009A5B88" w:rsidP="009F5892">
      <w:pPr>
        <w:pStyle w:val="PargrafodaLista"/>
        <w:numPr>
          <w:ilvl w:val="0"/>
          <w:numId w:val="34"/>
        </w:numPr>
      </w:pPr>
      <w:r w:rsidRPr="000C4A70">
        <w:t xml:space="preserve">Programa: </w:t>
      </w:r>
      <w:r w:rsidR="00543243" w:rsidRPr="000C4A70">
        <w:t xml:space="preserve">PRJB - Controle de Reembolso </w:t>
      </w:r>
    </w:p>
    <w:sectPr w:rsidR="009A5B88" w:rsidSect="00FB63BD">
      <w:headerReference w:type="default" r:id="rId17"/>
      <w:type w:val="continuous"/>
      <w:pgSz w:w="11906" w:h="16838" w:code="9"/>
      <w:pgMar w:top="1418" w:right="720" w:bottom="1134" w:left="720" w:header="709" w:footer="709" w:gutter="0"/>
      <w:pgNumType w:start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570F4" w14:textId="77777777" w:rsidR="00660583" w:rsidRDefault="00660583" w:rsidP="005E4C09">
      <w:pPr>
        <w:spacing w:before="0" w:after="0" w:line="240" w:lineRule="auto"/>
      </w:pPr>
      <w:r>
        <w:separator/>
      </w:r>
    </w:p>
  </w:endnote>
  <w:endnote w:type="continuationSeparator" w:id="0">
    <w:p w14:paraId="405163AB" w14:textId="77777777" w:rsidR="00660583" w:rsidRDefault="00660583" w:rsidP="005E4C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5555F" w14:textId="77777777" w:rsidR="007B7646" w:rsidRPr="002F6C88" w:rsidRDefault="007B7646" w:rsidP="002F6C88">
    <w:pPr>
      <w:pStyle w:val="Rodap"/>
    </w:pPr>
    <w:r w:rsidRPr="002F6C88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ECE759" wp14:editId="4E741207">
              <wp:simplePos x="0" y="0"/>
              <wp:positionH relativeFrom="column">
                <wp:posOffset>3031490</wp:posOffset>
              </wp:positionH>
              <wp:positionV relativeFrom="paragraph">
                <wp:posOffset>233045</wp:posOffset>
              </wp:positionV>
              <wp:extent cx="627380" cy="277495"/>
              <wp:effectExtent l="0" t="0" r="0" b="0"/>
              <wp:wrapNone/>
              <wp:docPr id="127" name="Caixa de Texto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88E41" w14:textId="77777777" w:rsidR="007B7646" w:rsidRPr="00AB4D49" w:rsidRDefault="007B7646" w:rsidP="002F6C88">
                          <w:pPr>
                            <w:pStyle w:val="TextoRodap"/>
                            <w:jc w:val="center"/>
                          </w:pPr>
                          <w:r w:rsidRPr="00AB4D49">
                            <w:fldChar w:fldCharType="begin"/>
                          </w:r>
                          <w:r w:rsidRPr="00AB4D49">
                            <w:instrText>PAGE   \* MERGEFORMAT</w:instrText>
                          </w:r>
                          <w:r w:rsidRPr="00AB4D49">
                            <w:fldChar w:fldCharType="separate"/>
                          </w:r>
                          <w:r w:rsidRPr="00AB4D49">
                            <w:t>1</w:t>
                          </w:r>
                          <w:r w:rsidRPr="00AB4D49">
                            <w:fldChar w:fldCharType="end"/>
                          </w:r>
                          <w:r w:rsidRPr="00AB4D49">
                            <w:t xml:space="preserve"> /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Pr="00AB4D4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ECE759" id="_x0000_t202" coordsize="21600,21600" o:spt="202" path="m,l,21600r21600,l21600,xe">
              <v:stroke joinstyle="miter"/>
              <v:path gradientshapeok="t" o:connecttype="rect"/>
            </v:shapetype>
            <v:shape id="Caixa de Texto 127" o:spid="_x0000_s1041" type="#_x0000_t202" style="position:absolute;left:0;text-align:left;margin-left:238.7pt;margin-top:18.35pt;width:49.4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" filled="f" stroked="f" strokeweight=".5pt">
              <v:textbox>
                <w:txbxContent>
                  <w:p w14:paraId="56288E41" w14:textId="77777777" w:rsidR="007B7646" w:rsidRPr="00AB4D49" w:rsidRDefault="007B7646" w:rsidP="002F6C88">
                    <w:pPr>
                      <w:pStyle w:val="TextoRodap"/>
                      <w:jc w:val="center"/>
                    </w:pPr>
                    <w:r w:rsidRPr="00AB4D49">
                      <w:fldChar w:fldCharType="begin"/>
                    </w:r>
                    <w:r w:rsidRPr="00AB4D49">
                      <w:instrText>PAGE   \* MERGEFORMAT</w:instrText>
                    </w:r>
                    <w:r w:rsidRPr="00AB4D49">
                      <w:fldChar w:fldCharType="separate"/>
                    </w:r>
                    <w:r w:rsidRPr="00AB4D49">
                      <w:t>1</w:t>
                    </w:r>
                    <w:r w:rsidRPr="00AB4D49">
                      <w:fldChar w:fldCharType="end"/>
                    </w:r>
                    <w:r w:rsidRPr="00AB4D49">
                      <w:t xml:space="preserve"> /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Pr="00AB4D4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74DE3E50" wp14:editId="0D098B6F">
              <wp:simplePos x="0" y="0"/>
              <wp:positionH relativeFrom="column">
                <wp:posOffset>-312420</wp:posOffset>
              </wp:positionH>
              <wp:positionV relativeFrom="paragraph">
                <wp:posOffset>266700</wp:posOffset>
              </wp:positionV>
              <wp:extent cx="1910080" cy="207010"/>
              <wp:effectExtent l="0" t="0" r="0" b="0"/>
              <wp:wrapNone/>
              <wp:docPr id="122" name="Agrupar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0080" cy="207010"/>
                        <a:chOff x="0" y="0"/>
                        <a:chExt cx="2449383" cy="268605"/>
                      </a:xfrm>
                    </wpg:grpSpPr>
                    <pic:pic xmlns:pic="http://schemas.openxmlformats.org/drawingml/2006/picture">
                      <pic:nvPicPr>
                        <pic:cNvPr id="123" name="Imagem 218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4" name="Imagem 219">
                          <a:hlinkClick r:id="rId3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495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" name="Imagem 220">
                          <a:hlinkClick r:id="rId5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63550" y="63500"/>
                          <a:ext cx="161925" cy="1454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" name="CaixaDeTexto 41">
                        <a:hlinkClick r:id="rId5"/>
                      </wps:cNvPr>
                      <wps:cNvSpPr txBox="1"/>
                      <wps:spPr>
                        <a:xfrm>
                          <a:off x="679450" y="0"/>
                          <a:ext cx="1769933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A96CBB" w14:textId="77777777" w:rsidR="007B7646" w:rsidRPr="00F6433E" w:rsidRDefault="007B7646" w:rsidP="002F6C88">
                            <w:pPr>
                              <w:pStyle w:val="TextoRodap"/>
                            </w:pPr>
                            <w:r w:rsidRPr="00F6433E">
                              <w:t>WWW.INTELLIGEZAIT.COM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DE3E50" id="Agrupar 122" o:spid="_x0000_s1042" style="position:absolute;left:0;text-align:left;margin-left:-24.6pt;margin-top:21pt;width:150.4pt;height:16.3pt;z-index:251717632;mso-width-relative:margin;mso-height-relative:margin" coordsize="24493,2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8" o:spid="_x0000_s104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" o:button="t">
                <v:fill o:detectmouseclick="t"/>
                <v:imagedata r:id="rId7" o:title=""/>
              </v:shape>
              <v:shape id="Imagem 219" o:spid="_x0000_s104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" o:button="t">
                <v:fill o:detectmouseclick="t"/>
                <v:imagedata r:id="rId8" o:title=""/>
              </v:shape>
              <v:shape id="Imagem 220" o:spid="_x0000_s104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" o:button="t">
                <v:fill o:detectmouseclick="t"/>
                <v:imagedata r:id="rId9" o:title=""/>
              </v:shape>
              <v:shape id="CaixaDeTexto 41" o:spid="_x0000_s104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" o:button="t" filled="f" stroked="f">
                <v:fill o:detectmouseclick="t"/>
                <v:textbox>
                  <w:txbxContent>
                    <w:p w14:paraId="2EA96CBB" w14:textId="77777777" w:rsidR="007B7646" w:rsidRPr="00F6433E" w:rsidRDefault="007B7646" w:rsidP="002F6C88">
                      <w:pPr>
                        <w:pStyle w:val="TextoRodap"/>
                      </w:pPr>
                      <w:r w:rsidRPr="00F6433E">
                        <w:t>WWW.INTELLIGEZAIT.COM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F2AE1BE" wp14:editId="7B22FB67">
              <wp:simplePos x="0" y="0"/>
              <wp:positionH relativeFrom="column">
                <wp:posOffset>5094605</wp:posOffset>
              </wp:positionH>
              <wp:positionV relativeFrom="paragraph">
                <wp:posOffset>259715</wp:posOffset>
              </wp:positionV>
              <wp:extent cx="1993900" cy="228600"/>
              <wp:effectExtent l="0" t="0" r="0" b="0"/>
              <wp:wrapNone/>
              <wp:docPr id="121" name="Caixa de Texto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39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404E0E" w14:textId="77777777" w:rsidR="007B7646" w:rsidRPr="00AB4D49" w:rsidRDefault="007B7646" w:rsidP="002F6C88">
                          <w:pPr>
                            <w:pStyle w:val="TextoRodap"/>
                            <w:jc w:val="right"/>
                          </w:pPr>
                          <w:r w:rsidRPr="00AB4D49">
                            <w:t xml:space="preserve">Copyright </w:t>
                          </w:r>
                          <w:r w:rsidRPr="00AB4D49">
                            <w:rPr>
                              <w:rFonts w:cstheme="minorHAnsi"/>
                            </w:rPr>
                            <w:t>©</w:t>
                          </w:r>
                          <w:r w:rsidRPr="00AB4D49">
                            <w:t xml:space="preserve"> by Intelligenza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2AE1BE" id="Caixa de Texto 121" o:spid="_x0000_s1047" type="#_x0000_t202" style="position:absolute;left:0;text-align:left;margin-left:401.15pt;margin-top:20.45pt;width:157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" filled="f" stroked="f" strokeweight=".5pt">
              <v:textbox>
                <w:txbxContent>
                  <w:p w14:paraId="67404E0E" w14:textId="77777777" w:rsidR="007B7646" w:rsidRPr="00AB4D49" w:rsidRDefault="007B7646" w:rsidP="002F6C88">
                    <w:pPr>
                      <w:pStyle w:val="TextoRodap"/>
                      <w:jc w:val="right"/>
                    </w:pPr>
                    <w:r w:rsidRPr="00AB4D49">
                      <w:t xml:space="preserve">Copyright </w:t>
                    </w:r>
                    <w:r w:rsidRPr="00AB4D49">
                      <w:rPr>
                        <w:rFonts w:cstheme="minorHAnsi"/>
                      </w:rPr>
                      <w:t>©</w:t>
                    </w:r>
                    <w:r w:rsidRPr="00AB4D49">
                      <w:t xml:space="preserve"> by Intelligenza</w:t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D012232" wp14:editId="7F899F7E">
              <wp:simplePos x="0" y="0"/>
              <wp:positionH relativeFrom="column">
                <wp:posOffset>-441960</wp:posOffset>
              </wp:positionH>
              <wp:positionV relativeFrom="paragraph">
                <wp:posOffset>93041</wp:posOffset>
              </wp:positionV>
              <wp:extent cx="7575550" cy="584200"/>
              <wp:effectExtent l="0" t="0" r="6350" b="6350"/>
              <wp:wrapNone/>
              <wp:docPr id="120" name="Retângulo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5550" cy="584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59A0B9" id="Retângulo 120" o:spid="_x0000_s1026" style="position:absolute;margin-left:-34.8pt;margin-top:7.35pt;width:596.5pt;height:4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" fillcolor="#0f6fc6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CFF39" w14:textId="77777777" w:rsidR="00660583" w:rsidRDefault="00660583" w:rsidP="005E4C09">
      <w:pPr>
        <w:spacing w:before="0" w:after="0" w:line="240" w:lineRule="auto"/>
      </w:pPr>
      <w:r>
        <w:separator/>
      </w:r>
    </w:p>
  </w:footnote>
  <w:footnote w:type="continuationSeparator" w:id="0">
    <w:p w14:paraId="4D1AAC8A" w14:textId="77777777" w:rsidR="00660583" w:rsidRDefault="00660583" w:rsidP="005E4C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763D1" w14:textId="77777777" w:rsidR="007B7646" w:rsidRDefault="007B7646">
    <w:pPr>
      <w:pStyle w:val="Cabealho"/>
    </w:pPr>
    <w:r>
      <w:rPr>
        <w:noProof/>
      </w:rPr>
      <w:drawing>
        <wp:anchor distT="0" distB="0" distL="114300" distR="114300" simplePos="0" relativeHeight="251723776" behindDoc="0" locked="0" layoutInCell="1" allowOverlap="1" wp14:anchorId="441C23A6" wp14:editId="06906862">
          <wp:simplePos x="0" y="0"/>
          <wp:positionH relativeFrom="column">
            <wp:posOffset>-438150</wp:posOffset>
          </wp:positionH>
          <wp:positionV relativeFrom="paragraph">
            <wp:posOffset>-440690</wp:posOffset>
          </wp:positionV>
          <wp:extent cx="561975" cy="561975"/>
          <wp:effectExtent l="0" t="0" r="0" b="0"/>
          <wp:wrapThrough wrapText="bothSides">
            <wp:wrapPolygon edited="0">
              <wp:start x="6590" y="2929"/>
              <wp:lineTo x="2929" y="15376"/>
              <wp:lineTo x="5125" y="19037"/>
              <wp:lineTo x="16108" y="19037"/>
              <wp:lineTo x="18305" y="15376"/>
              <wp:lineTo x="18305" y="7322"/>
              <wp:lineTo x="16841" y="2929"/>
              <wp:lineTo x="6590" y="2929"/>
            </wp:wrapPolygon>
          </wp:wrapThrough>
          <wp:docPr id="142" name="Imagem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FontAwesome_f02d(4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01193E" wp14:editId="5E324EB7">
              <wp:simplePos x="0" y="0"/>
              <wp:positionH relativeFrom="column">
                <wp:posOffset>-921385</wp:posOffset>
              </wp:positionH>
              <wp:positionV relativeFrom="paragraph">
                <wp:posOffset>-1179609</wp:posOffset>
              </wp:positionV>
              <wp:extent cx="7575550" cy="584200"/>
              <wp:effectExtent l="0" t="0" r="6350" b="6350"/>
              <wp:wrapNone/>
              <wp:docPr id="119" name="Agrupar 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5550" cy="584200"/>
                        <a:chOff x="0" y="0"/>
                        <a:chExt cx="7575550" cy="584200"/>
                      </a:xfrm>
                    </wpg:grpSpPr>
                    <wps:wsp>
                      <wps:cNvPr id="56" name="Retângulo 56"/>
                      <wps:cNvSpPr/>
                      <wps:spPr>
                        <a:xfrm>
                          <a:off x="0" y="0"/>
                          <a:ext cx="7575550" cy="58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Caixa de Texto 57"/>
                      <wps:cNvSpPr txBox="1"/>
                      <wps:spPr>
                        <a:xfrm>
                          <a:off x="5542059" y="166977"/>
                          <a:ext cx="1993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9F892" w14:textId="77777777" w:rsidR="007B7646" w:rsidRPr="00AB4D49" w:rsidRDefault="007B7646" w:rsidP="002F6C88">
                            <w:pPr>
                              <w:pStyle w:val="TextoRodap"/>
                              <w:jc w:val="right"/>
                            </w:pPr>
                            <w:r w:rsidRPr="00AB4D49">
                              <w:t xml:space="preserve">Copyright </w:t>
                            </w:r>
                            <w:r w:rsidRPr="00AB4D49">
                              <w:rPr>
                                <w:rFonts w:cstheme="minorHAnsi"/>
                              </w:rPr>
                              <w:t>©</w:t>
                            </w:r>
                            <w:r w:rsidRPr="00AB4D49">
                              <w:t xml:space="preserve"> by Intelligenza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9" name="Agrupar 59"/>
                      <wpg:cNvGrpSpPr/>
                      <wpg:grpSpPr>
                        <a:xfrm>
                          <a:off x="135172" y="174929"/>
                          <a:ext cx="1910080" cy="207010"/>
                          <a:chOff x="0" y="0"/>
                          <a:chExt cx="2449383" cy="268605"/>
                        </a:xfrm>
                      </wpg:grpSpPr>
                      <pic:pic xmlns:pic="http://schemas.openxmlformats.org/drawingml/2006/picture">
                        <pic:nvPicPr>
                          <pic:cNvPr id="60" name="Imagem 218">
                            <a:hlinkClick r:id="rId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m 219">
                            <a:hlinkClick r:id="rId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95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m 220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63500"/>
                            <a:ext cx="161925" cy="14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CaixaDeTexto 41">
                          <a:hlinkClick r:id="rId6"/>
                        </wps:cNvPr>
                        <wps:cNvSpPr txBox="1"/>
                        <wps:spPr>
                          <a:xfrm>
                            <a:off x="679450" y="0"/>
                            <a:ext cx="1769933" cy="268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ED14E4" w14:textId="77777777" w:rsidR="007B7646" w:rsidRPr="00F6433E" w:rsidRDefault="007B7646" w:rsidP="002F6C88">
                              <w:pPr>
                                <w:pStyle w:val="TextoRodap"/>
                              </w:pPr>
                              <w:r w:rsidRPr="00F6433E">
                                <w:t>WWW.INTELLIGEZAIT.COM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grpSp>
                    <wps:wsp>
                      <wps:cNvPr id="58" name="Caixa de Texto 58"/>
                      <wps:cNvSpPr txBox="1"/>
                      <wps:spPr>
                        <a:xfrm>
                          <a:off x="3474720" y="143123"/>
                          <a:ext cx="6273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5E813" w14:textId="77777777" w:rsidR="007B7646" w:rsidRPr="00AB4D49" w:rsidRDefault="007B7646" w:rsidP="002F6C88">
                            <w:pPr>
                              <w:pStyle w:val="TextoRodap"/>
                              <w:jc w:val="center"/>
                            </w:pPr>
                            <w:r w:rsidRPr="00AB4D49">
                              <w:fldChar w:fldCharType="begin"/>
                            </w:r>
                            <w:r w:rsidRPr="00AB4D49">
                              <w:instrText>PAGE   \* MERGEFORMAT</w:instrText>
                            </w:r>
                            <w:r w:rsidRPr="00AB4D49">
                              <w:fldChar w:fldCharType="separate"/>
                            </w:r>
                            <w:r w:rsidRPr="00AB4D49">
                              <w:t>1</w:t>
                            </w:r>
                            <w:r w:rsidRPr="00AB4D49">
                              <w:fldChar w:fldCharType="end"/>
                            </w:r>
                            <w:r w:rsidRPr="00AB4D49">
                              <w:t xml:space="preserve"> /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AB4D4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01193E" id="Agrupar 119" o:spid="_x0000_s1029" style="position:absolute;left:0;text-align:left;margin-left:-72.55pt;margin-top:-92.9pt;width:596.5pt;height:46pt;z-index:251713536" coordsize="75755,5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">
              <v:rect id="Retângulo 56" o:spid="_x0000_s1030" style="position:absolute;width:75755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31" type="#_x0000_t202" style="position:absolute;left:55420;top:1669;width:199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EE9F892" w14:textId="77777777" w:rsidR="007B7646" w:rsidRPr="00AB4D49" w:rsidRDefault="007B7646" w:rsidP="002F6C88">
                      <w:pPr>
                        <w:pStyle w:val="TextoRodap"/>
                        <w:jc w:val="right"/>
                      </w:pPr>
                      <w:r w:rsidRPr="00AB4D49">
                        <w:t xml:space="preserve">Copyright </w:t>
                      </w:r>
                      <w:r w:rsidRPr="00AB4D49">
                        <w:rPr>
                          <w:rFonts w:cstheme="minorHAnsi"/>
                        </w:rPr>
                        <w:t>©</w:t>
                      </w:r>
                      <w:r w:rsidRPr="00AB4D49">
                        <w:t xml:space="preserve"> by Intelligenza</w:t>
                      </w:r>
                    </w:p>
                  </w:txbxContent>
                </v:textbox>
              </v:shape>
              <v:group id="Agrupar 59" o:spid="_x0000_s1032" style="position:absolute;left:1351;top:1749;width:19101;height:2070" coordsize="24493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18" o:spid="_x0000_s103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" o:button="t">
                  <v:fill o:detectmouseclick="t"/>
                  <v:imagedata r:id="rId8" o:title=""/>
                </v:shape>
                <v:shape id="Imagem 219" o:spid="_x0000_s103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" o:button="t">
                  <v:fill o:detectmouseclick="t"/>
                  <v:imagedata r:id="rId9" o:title=""/>
                </v:shape>
                <v:shape id="Imagem 220" o:spid="_x0000_s103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" o:button="t">
                  <v:fill o:detectmouseclick="t"/>
                  <v:imagedata r:id="rId10" o:title=""/>
                </v:shape>
                <v:shape id="CaixaDeTexto 41" o:spid="_x0000_s103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" o:button="t" filled="f" stroked="f">
                  <v:fill o:detectmouseclick="t"/>
                  <v:textbox>
                    <w:txbxContent>
                      <w:p w14:paraId="44ED14E4" w14:textId="77777777" w:rsidR="007B7646" w:rsidRPr="00F6433E" w:rsidRDefault="007B7646" w:rsidP="002F6C88">
                        <w:pPr>
                          <w:pStyle w:val="TextoRodap"/>
                        </w:pPr>
                        <w:r w:rsidRPr="00F6433E">
                          <w:t>WWW.INTELLIGEZAIT.COM</w:t>
                        </w:r>
                      </w:p>
                    </w:txbxContent>
                  </v:textbox>
                </v:shape>
              </v:group>
              <v:shape id="Caixa de Texto 58" o:spid="_x0000_s1037" type="#_x0000_t202" style="position:absolute;left:34747;top:1431;width:627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<v:textbox>
                  <w:txbxContent>
                    <w:p w14:paraId="6455E813" w14:textId="77777777" w:rsidR="007B7646" w:rsidRPr="00AB4D49" w:rsidRDefault="007B7646" w:rsidP="002F6C88">
                      <w:pPr>
                        <w:pStyle w:val="TextoRodap"/>
                        <w:jc w:val="center"/>
                      </w:pPr>
                      <w:r w:rsidRPr="00AB4D49">
                        <w:fldChar w:fldCharType="begin"/>
                      </w:r>
                      <w:r w:rsidRPr="00AB4D49">
                        <w:instrText>PAGE   \* MERGEFORMAT</w:instrText>
                      </w:r>
                      <w:r w:rsidRPr="00AB4D49">
                        <w:fldChar w:fldCharType="separate"/>
                      </w:r>
                      <w:r w:rsidRPr="00AB4D49">
                        <w:t>1</w:t>
                      </w:r>
                      <w:r w:rsidRPr="00AB4D49">
                        <w:fldChar w:fldCharType="end"/>
                      </w:r>
                      <w:r w:rsidRPr="00AB4D49">
                        <w:t xml:space="preserve"> /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AB4D4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1F397616" wp14:editId="7A73DEF7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47" name="Agrupar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48" name="Retângulo 48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Caixa de Texto 49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1DAB4" w14:textId="77777777" w:rsidR="005B6861" w:rsidRDefault="007B7646" w:rsidP="00D57267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62B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</w:t>
                            </w:r>
                            <w:r w:rsidR="00335DC9" w:rsidRPr="000262B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Treinamento ABAP: </w:t>
                            </w:r>
                            <w:r w:rsidR="00ED13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Controle de </w:t>
                            </w:r>
                            <w:r w:rsidR="00D5694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reembolso</w:t>
                            </w:r>
                          </w:p>
                          <w:p w14:paraId="44201F28" w14:textId="77777777" w:rsidR="007B7646" w:rsidRPr="00AB4D49" w:rsidRDefault="007B7646" w:rsidP="005B6861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397616" id="Agrupar 47" o:spid="_x0000_s1038" style="position:absolute;left:0;text-align:left;margin-left:-36pt;margin-top:-34.75pt;width:597pt;height:59.1pt;z-index:251683840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">
              <v:rect id="Retângulo 48" o:spid="_x0000_s103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5E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AVCF5EwgAAANsAAAAPAAAA&#10;AAAAAAAAAAAAAAcCAABkcnMvZG93bnJldi54bWxQSwUGAAAAAAMAAwC3AAAA9gIAAAAA&#10;" fillcolor="#0f6fc6 [3204]" stroked="f" strokeweight="1pt"/>
              <v:shape id="Caixa de Texto 49" o:spid="_x0000_s104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<v:textbox>
                  <w:txbxContent>
                    <w:p w14:paraId="6AB1DAB4" w14:textId="77777777" w:rsidR="005B6861" w:rsidRDefault="007B7646" w:rsidP="00D57267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62BA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</w:t>
                      </w:r>
                      <w:r w:rsidR="00335DC9" w:rsidRPr="000262BA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Treinamento ABAP: </w:t>
                      </w:r>
                      <w:r w:rsidR="00ED13E3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Controle de </w:t>
                      </w:r>
                      <w:r w:rsidR="00D56941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reembolso</w:t>
                      </w:r>
                    </w:p>
                    <w:p w14:paraId="44201F28" w14:textId="77777777" w:rsidR="007B7646" w:rsidRPr="00AB4D49" w:rsidRDefault="007B7646" w:rsidP="005B6861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EC11E" w14:textId="77777777" w:rsidR="007B7646" w:rsidRDefault="007B7646">
    <w:pPr>
      <w:pStyle w:val="Cabealho"/>
    </w:pPr>
    <w:r>
      <w:rPr>
        <w:noProof/>
      </w:rPr>
      <w:drawing>
        <wp:anchor distT="0" distB="0" distL="114300" distR="114300" simplePos="0" relativeHeight="251702272" behindDoc="0" locked="0" layoutInCell="1" allowOverlap="1" wp14:anchorId="0C014861" wp14:editId="28426BC2">
          <wp:simplePos x="0" y="0"/>
          <wp:positionH relativeFrom="column">
            <wp:posOffset>-399838</wp:posOffset>
          </wp:positionH>
          <wp:positionV relativeFrom="paragraph">
            <wp:posOffset>-387191</wp:posOffset>
          </wp:positionV>
          <wp:extent cx="609524" cy="609524"/>
          <wp:effectExtent l="0" t="0" r="0" b="0"/>
          <wp:wrapThrough wrapText="bothSides">
            <wp:wrapPolygon edited="0">
              <wp:start x="4054" y="3379"/>
              <wp:lineTo x="2703" y="13514"/>
              <wp:lineTo x="4730" y="18244"/>
              <wp:lineTo x="8784" y="18244"/>
              <wp:lineTo x="20271" y="16217"/>
              <wp:lineTo x="20271" y="7433"/>
              <wp:lineTo x="17568" y="4730"/>
              <wp:lineTo x="7433" y="3379"/>
              <wp:lineTo x="4054" y="3379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FontAwesome_f0ca(1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524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172CC600" wp14:editId="2BB49D48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101" name="Agrupar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102" name="Retângulo 102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" name="Caixa de Texto 103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FDC31" w14:textId="77777777" w:rsidR="007B7646" w:rsidRPr="00613106" w:rsidRDefault="00335DC9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310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Treinamento ABAP: </w:t>
                            </w:r>
                            <w:r w:rsidR="00ED13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Controle de </w:t>
                            </w:r>
                            <w:r w:rsidR="00D5694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Reembolso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CC600" id="Agrupar 101" o:spid="_x0000_s1048" style="position:absolute;left:0;text-align:left;margin-left:-36pt;margin-top:-34.75pt;width:597pt;height:59.1pt;z-index:251701248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">
              <v:rect id="Retângulo 102" o:spid="_x0000_s104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3" o:spid="_x0000_s105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" filled="f" stroked="f" strokeweight=".5pt">
                <v:textbox>
                  <w:txbxContent>
                    <w:p w14:paraId="7F7FDC31" w14:textId="77777777" w:rsidR="007B7646" w:rsidRPr="00613106" w:rsidRDefault="00335DC9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1310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Treinamento ABAP: </w:t>
                      </w:r>
                      <w:r w:rsidR="00ED13E3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Controle de </w:t>
                      </w:r>
                      <w:r w:rsidR="00D56941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Reembolso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C97"/>
    <w:multiLevelType w:val="hybridMultilevel"/>
    <w:tmpl w:val="EAE27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4BB"/>
    <w:multiLevelType w:val="hybridMultilevel"/>
    <w:tmpl w:val="1406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22C8"/>
    <w:multiLevelType w:val="hybridMultilevel"/>
    <w:tmpl w:val="364E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0333"/>
    <w:multiLevelType w:val="hybridMultilevel"/>
    <w:tmpl w:val="4EB01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4792B"/>
    <w:multiLevelType w:val="hybridMultilevel"/>
    <w:tmpl w:val="82A8EC1C"/>
    <w:lvl w:ilvl="0" w:tplc="9A681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D67D9"/>
    <w:multiLevelType w:val="hybridMultilevel"/>
    <w:tmpl w:val="8110D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5BA"/>
    <w:multiLevelType w:val="hybridMultilevel"/>
    <w:tmpl w:val="E4DEC1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ED6C7E"/>
    <w:multiLevelType w:val="hybridMultilevel"/>
    <w:tmpl w:val="EE3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46701"/>
    <w:multiLevelType w:val="hybridMultilevel"/>
    <w:tmpl w:val="A990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323D7"/>
    <w:multiLevelType w:val="hybridMultilevel"/>
    <w:tmpl w:val="4FF49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0985"/>
    <w:multiLevelType w:val="hybridMultilevel"/>
    <w:tmpl w:val="AF12C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47AFF"/>
    <w:multiLevelType w:val="hybridMultilevel"/>
    <w:tmpl w:val="CD66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F1F7A"/>
    <w:multiLevelType w:val="hybridMultilevel"/>
    <w:tmpl w:val="6C5A2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3117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FF58AF"/>
    <w:multiLevelType w:val="hybridMultilevel"/>
    <w:tmpl w:val="1764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A7D0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4679EE"/>
    <w:multiLevelType w:val="hybridMultilevel"/>
    <w:tmpl w:val="0278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C210E"/>
    <w:multiLevelType w:val="hybridMultilevel"/>
    <w:tmpl w:val="9B42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82A03"/>
    <w:multiLevelType w:val="hybridMultilevel"/>
    <w:tmpl w:val="E7380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95180"/>
    <w:multiLevelType w:val="hybridMultilevel"/>
    <w:tmpl w:val="CDAE1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47B66"/>
    <w:multiLevelType w:val="hybridMultilevel"/>
    <w:tmpl w:val="F8CC5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E369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91F26BE"/>
    <w:multiLevelType w:val="hybridMultilevel"/>
    <w:tmpl w:val="E9E48D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252400"/>
    <w:multiLevelType w:val="multilevel"/>
    <w:tmpl w:val="7436B8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C40269D"/>
    <w:multiLevelType w:val="hybridMultilevel"/>
    <w:tmpl w:val="A5066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33A4B"/>
    <w:multiLevelType w:val="hybridMultilevel"/>
    <w:tmpl w:val="4184E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33A37"/>
    <w:multiLevelType w:val="hybridMultilevel"/>
    <w:tmpl w:val="A4BEA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D04B7"/>
    <w:multiLevelType w:val="hybridMultilevel"/>
    <w:tmpl w:val="CDDAC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43C66"/>
    <w:multiLevelType w:val="hybridMultilevel"/>
    <w:tmpl w:val="9C669ABE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5"/>
  </w:num>
  <w:num w:numId="5">
    <w:abstractNumId w:val="8"/>
  </w:num>
  <w:num w:numId="6">
    <w:abstractNumId w:val="13"/>
  </w:num>
  <w:num w:numId="7">
    <w:abstractNumId w:val="27"/>
  </w:num>
  <w:num w:numId="8">
    <w:abstractNumId w:val="21"/>
  </w:num>
  <w:num w:numId="9">
    <w:abstractNumId w:val="21"/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3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4"/>
  </w:num>
  <w:num w:numId="22">
    <w:abstractNumId w:val="12"/>
  </w:num>
  <w:num w:numId="23">
    <w:abstractNumId w:val="9"/>
  </w:num>
  <w:num w:numId="24">
    <w:abstractNumId w:val="14"/>
  </w:num>
  <w:num w:numId="25">
    <w:abstractNumId w:val="19"/>
  </w:num>
  <w:num w:numId="26">
    <w:abstractNumId w:val="10"/>
  </w:num>
  <w:num w:numId="27">
    <w:abstractNumId w:val="1"/>
  </w:num>
  <w:num w:numId="28">
    <w:abstractNumId w:val="21"/>
  </w:num>
  <w:num w:numId="29">
    <w:abstractNumId w:val="25"/>
  </w:num>
  <w:num w:numId="30">
    <w:abstractNumId w:val="18"/>
  </w:num>
  <w:num w:numId="31">
    <w:abstractNumId w:val="3"/>
  </w:num>
  <w:num w:numId="32">
    <w:abstractNumId w:val="11"/>
  </w:num>
  <w:num w:numId="33">
    <w:abstractNumId w:val="17"/>
  </w:num>
  <w:num w:numId="34">
    <w:abstractNumId w:val="26"/>
  </w:num>
  <w:num w:numId="35">
    <w:abstractNumId w:val="0"/>
  </w:num>
  <w:num w:numId="36">
    <w:abstractNumId w:val="16"/>
  </w:num>
  <w:num w:numId="37">
    <w:abstractNumId w:val="20"/>
  </w:num>
  <w:num w:numId="38">
    <w:abstractNumId w:val="7"/>
  </w:num>
  <w:num w:numId="39">
    <w:abstractNumId w:val="5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B"/>
    <w:rsid w:val="000028AF"/>
    <w:rsid w:val="00003B75"/>
    <w:rsid w:val="000040B1"/>
    <w:rsid w:val="000063D5"/>
    <w:rsid w:val="0001337E"/>
    <w:rsid w:val="00013F8C"/>
    <w:rsid w:val="00016A3B"/>
    <w:rsid w:val="000174A5"/>
    <w:rsid w:val="0002105E"/>
    <w:rsid w:val="00021A8E"/>
    <w:rsid w:val="0002572A"/>
    <w:rsid w:val="000262BA"/>
    <w:rsid w:val="00031391"/>
    <w:rsid w:val="000320AF"/>
    <w:rsid w:val="00041BAA"/>
    <w:rsid w:val="00041FD4"/>
    <w:rsid w:val="000424F1"/>
    <w:rsid w:val="00043AD5"/>
    <w:rsid w:val="000450F9"/>
    <w:rsid w:val="00045BFB"/>
    <w:rsid w:val="00046B26"/>
    <w:rsid w:val="000474EB"/>
    <w:rsid w:val="0005103E"/>
    <w:rsid w:val="00051D05"/>
    <w:rsid w:val="000549EE"/>
    <w:rsid w:val="0005696B"/>
    <w:rsid w:val="000601F2"/>
    <w:rsid w:val="00060FCB"/>
    <w:rsid w:val="00061EA9"/>
    <w:rsid w:val="00062B50"/>
    <w:rsid w:val="00062D5E"/>
    <w:rsid w:val="00063915"/>
    <w:rsid w:val="00063A75"/>
    <w:rsid w:val="000739E4"/>
    <w:rsid w:val="00073CC0"/>
    <w:rsid w:val="000753D4"/>
    <w:rsid w:val="00075539"/>
    <w:rsid w:val="000771B5"/>
    <w:rsid w:val="00077DF1"/>
    <w:rsid w:val="00081D6A"/>
    <w:rsid w:val="00084D4A"/>
    <w:rsid w:val="00084EB3"/>
    <w:rsid w:val="00092243"/>
    <w:rsid w:val="00093934"/>
    <w:rsid w:val="00093B53"/>
    <w:rsid w:val="000958A2"/>
    <w:rsid w:val="000964AB"/>
    <w:rsid w:val="00096B65"/>
    <w:rsid w:val="000A0A52"/>
    <w:rsid w:val="000A47AC"/>
    <w:rsid w:val="000A7B67"/>
    <w:rsid w:val="000B0108"/>
    <w:rsid w:val="000B0C67"/>
    <w:rsid w:val="000B3095"/>
    <w:rsid w:val="000B518D"/>
    <w:rsid w:val="000B5CAC"/>
    <w:rsid w:val="000B6ABB"/>
    <w:rsid w:val="000B7D7B"/>
    <w:rsid w:val="000C08E1"/>
    <w:rsid w:val="000C4A70"/>
    <w:rsid w:val="000C660C"/>
    <w:rsid w:val="000C6F73"/>
    <w:rsid w:val="000C7085"/>
    <w:rsid w:val="000C7D32"/>
    <w:rsid w:val="000D04D7"/>
    <w:rsid w:val="000D46F9"/>
    <w:rsid w:val="000D76D9"/>
    <w:rsid w:val="000E6B99"/>
    <w:rsid w:val="000F0EA3"/>
    <w:rsid w:val="000F4D52"/>
    <w:rsid w:val="00103878"/>
    <w:rsid w:val="00103F06"/>
    <w:rsid w:val="00111D51"/>
    <w:rsid w:val="0011614C"/>
    <w:rsid w:val="0012062B"/>
    <w:rsid w:val="00123170"/>
    <w:rsid w:val="001235BA"/>
    <w:rsid w:val="00127B31"/>
    <w:rsid w:val="001330D1"/>
    <w:rsid w:val="00135B2E"/>
    <w:rsid w:val="00136AA9"/>
    <w:rsid w:val="001378DD"/>
    <w:rsid w:val="001407AC"/>
    <w:rsid w:val="001438AC"/>
    <w:rsid w:val="001453FA"/>
    <w:rsid w:val="001462B6"/>
    <w:rsid w:val="00154503"/>
    <w:rsid w:val="00160D14"/>
    <w:rsid w:val="00161FB7"/>
    <w:rsid w:val="0016308F"/>
    <w:rsid w:val="001648A8"/>
    <w:rsid w:val="00166316"/>
    <w:rsid w:val="00166475"/>
    <w:rsid w:val="00167A3D"/>
    <w:rsid w:val="00167F67"/>
    <w:rsid w:val="0017589A"/>
    <w:rsid w:val="0018026C"/>
    <w:rsid w:val="00180ACB"/>
    <w:rsid w:val="00181E4E"/>
    <w:rsid w:val="00182B2D"/>
    <w:rsid w:val="00183A7E"/>
    <w:rsid w:val="00186B03"/>
    <w:rsid w:val="00187846"/>
    <w:rsid w:val="0019094F"/>
    <w:rsid w:val="001917A8"/>
    <w:rsid w:val="00193CBC"/>
    <w:rsid w:val="00193D2D"/>
    <w:rsid w:val="001963DA"/>
    <w:rsid w:val="001973D1"/>
    <w:rsid w:val="001A0501"/>
    <w:rsid w:val="001A2000"/>
    <w:rsid w:val="001A2C20"/>
    <w:rsid w:val="001A49AD"/>
    <w:rsid w:val="001A4FE3"/>
    <w:rsid w:val="001A5C0D"/>
    <w:rsid w:val="001A5C17"/>
    <w:rsid w:val="001A6A28"/>
    <w:rsid w:val="001B0FF0"/>
    <w:rsid w:val="001B20A6"/>
    <w:rsid w:val="001B5119"/>
    <w:rsid w:val="001B665C"/>
    <w:rsid w:val="001B6EC6"/>
    <w:rsid w:val="001B7BF0"/>
    <w:rsid w:val="001C3021"/>
    <w:rsid w:val="001D3EC0"/>
    <w:rsid w:val="001D4677"/>
    <w:rsid w:val="001D6019"/>
    <w:rsid w:val="001F0A1F"/>
    <w:rsid w:val="001F138A"/>
    <w:rsid w:val="001F1D9C"/>
    <w:rsid w:val="001F62CB"/>
    <w:rsid w:val="002000CB"/>
    <w:rsid w:val="0020173A"/>
    <w:rsid w:val="002023EB"/>
    <w:rsid w:val="00202D81"/>
    <w:rsid w:val="00203B40"/>
    <w:rsid w:val="00207C31"/>
    <w:rsid w:val="00213BFB"/>
    <w:rsid w:val="00214B07"/>
    <w:rsid w:val="00215331"/>
    <w:rsid w:val="00217C42"/>
    <w:rsid w:val="00222070"/>
    <w:rsid w:val="00222386"/>
    <w:rsid w:val="00222D07"/>
    <w:rsid w:val="00224209"/>
    <w:rsid w:val="00226FF4"/>
    <w:rsid w:val="002276D2"/>
    <w:rsid w:val="00230A92"/>
    <w:rsid w:val="002331D1"/>
    <w:rsid w:val="0023447E"/>
    <w:rsid w:val="00237C1A"/>
    <w:rsid w:val="00237FB3"/>
    <w:rsid w:val="0024063D"/>
    <w:rsid w:val="0024269D"/>
    <w:rsid w:val="00246CB6"/>
    <w:rsid w:val="00247C85"/>
    <w:rsid w:val="0025121C"/>
    <w:rsid w:val="00253FBC"/>
    <w:rsid w:val="00254640"/>
    <w:rsid w:val="00254B0C"/>
    <w:rsid w:val="00254C10"/>
    <w:rsid w:val="00256A73"/>
    <w:rsid w:val="002570CB"/>
    <w:rsid w:val="00262753"/>
    <w:rsid w:val="002630E9"/>
    <w:rsid w:val="002632E9"/>
    <w:rsid w:val="00265320"/>
    <w:rsid w:val="0027027B"/>
    <w:rsid w:val="002709E9"/>
    <w:rsid w:val="00273517"/>
    <w:rsid w:val="0027481B"/>
    <w:rsid w:val="00274EE5"/>
    <w:rsid w:val="00277398"/>
    <w:rsid w:val="00282E2D"/>
    <w:rsid w:val="002830A3"/>
    <w:rsid w:val="0028512D"/>
    <w:rsid w:val="00285DBC"/>
    <w:rsid w:val="00287B96"/>
    <w:rsid w:val="002939AB"/>
    <w:rsid w:val="00294DF0"/>
    <w:rsid w:val="00296A57"/>
    <w:rsid w:val="002A0FAE"/>
    <w:rsid w:val="002A1D6C"/>
    <w:rsid w:val="002A2301"/>
    <w:rsid w:val="002A2DBD"/>
    <w:rsid w:val="002A3FFE"/>
    <w:rsid w:val="002A42E6"/>
    <w:rsid w:val="002A68AB"/>
    <w:rsid w:val="002B0308"/>
    <w:rsid w:val="002B1E8F"/>
    <w:rsid w:val="002B24B3"/>
    <w:rsid w:val="002C07A9"/>
    <w:rsid w:val="002C0DD7"/>
    <w:rsid w:val="002C29E9"/>
    <w:rsid w:val="002C2F6F"/>
    <w:rsid w:val="002C3C14"/>
    <w:rsid w:val="002C4937"/>
    <w:rsid w:val="002C580C"/>
    <w:rsid w:val="002C6662"/>
    <w:rsid w:val="002D10CE"/>
    <w:rsid w:val="002D17C5"/>
    <w:rsid w:val="002D26B3"/>
    <w:rsid w:val="002D41C3"/>
    <w:rsid w:val="002D6E1D"/>
    <w:rsid w:val="002E2DE5"/>
    <w:rsid w:val="002E4632"/>
    <w:rsid w:val="002E502D"/>
    <w:rsid w:val="002F24C2"/>
    <w:rsid w:val="002F50AC"/>
    <w:rsid w:val="002F6BCE"/>
    <w:rsid w:val="002F6C88"/>
    <w:rsid w:val="002F724B"/>
    <w:rsid w:val="0030567F"/>
    <w:rsid w:val="00306EBB"/>
    <w:rsid w:val="00307211"/>
    <w:rsid w:val="003075FD"/>
    <w:rsid w:val="00307EEB"/>
    <w:rsid w:val="0031394C"/>
    <w:rsid w:val="00314A52"/>
    <w:rsid w:val="00317BC4"/>
    <w:rsid w:val="003210CA"/>
    <w:rsid w:val="00324A50"/>
    <w:rsid w:val="00324C39"/>
    <w:rsid w:val="00327EED"/>
    <w:rsid w:val="00330243"/>
    <w:rsid w:val="00334189"/>
    <w:rsid w:val="0033452E"/>
    <w:rsid w:val="00334B3C"/>
    <w:rsid w:val="00335B7C"/>
    <w:rsid w:val="00335D24"/>
    <w:rsid w:val="00335DC9"/>
    <w:rsid w:val="00341BBE"/>
    <w:rsid w:val="00345D52"/>
    <w:rsid w:val="00346AA8"/>
    <w:rsid w:val="00346B73"/>
    <w:rsid w:val="0035040A"/>
    <w:rsid w:val="00350EF1"/>
    <w:rsid w:val="003514B3"/>
    <w:rsid w:val="00352302"/>
    <w:rsid w:val="003536F6"/>
    <w:rsid w:val="00354728"/>
    <w:rsid w:val="00370B44"/>
    <w:rsid w:val="003718D1"/>
    <w:rsid w:val="00374502"/>
    <w:rsid w:val="00375398"/>
    <w:rsid w:val="003754F3"/>
    <w:rsid w:val="00377F51"/>
    <w:rsid w:val="003826D4"/>
    <w:rsid w:val="00382AC6"/>
    <w:rsid w:val="00384509"/>
    <w:rsid w:val="0038555B"/>
    <w:rsid w:val="00385A4C"/>
    <w:rsid w:val="00385E95"/>
    <w:rsid w:val="003923FF"/>
    <w:rsid w:val="00395357"/>
    <w:rsid w:val="003A0284"/>
    <w:rsid w:val="003A105E"/>
    <w:rsid w:val="003A306D"/>
    <w:rsid w:val="003A697E"/>
    <w:rsid w:val="003B1C9A"/>
    <w:rsid w:val="003B226C"/>
    <w:rsid w:val="003B23DA"/>
    <w:rsid w:val="003B649C"/>
    <w:rsid w:val="003B7DA1"/>
    <w:rsid w:val="003C28C9"/>
    <w:rsid w:val="003C5233"/>
    <w:rsid w:val="003C563B"/>
    <w:rsid w:val="003C67D5"/>
    <w:rsid w:val="003C7802"/>
    <w:rsid w:val="003D24EF"/>
    <w:rsid w:val="003D4A13"/>
    <w:rsid w:val="003D5516"/>
    <w:rsid w:val="003D760A"/>
    <w:rsid w:val="003D7994"/>
    <w:rsid w:val="003D7ADB"/>
    <w:rsid w:val="003E0371"/>
    <w:rsid w:val="003E7E2B"/>
    <w:rsid w:val="003F4D86"/>
    <w:rsid w:val="003F7116"/>
    <w:rsid w:val="00400022"/>
    <w:rsid w:val="00401E27"/>
    <w:rsid w:val="0040583D"/>
    <w:rsid w:val="00412E9E"/>
    <w:rsid w:val="004143B8"/>
    <w:rsid w:val="00416286"/>
    <w:rsid w:val="0041711D"/>
    <w:rsid w:val="00424939"/>
    <w:rsid w:val="00432379"/>
    <w:rsid w:val="004328CF"/>
    <w:rsid w:val="004335A8"/>
    <w:rsid w:val="00434891"/>
    <w:rsid w:val="004368D5"/>
    <w:rsid w:val="00436ABB"/>
    <w:rsid w:val="00441B9C"/>
    <w:rsid w:val="004429CB"/>
    <w:rsid w:val="004500BF"/>
    <w:rsid w:val="00450522"/>
    <w:rsid w:val="004514DA"/>
    <w:rsid w:val="00452E23"/>
    <w:rsid w:val="00454BD1"/>
    <w:rsid w:val="00456A0D"/>
    <w:rsid w:val="004573F8"/>
    <w:rsid w:val="0046288E"/>
    <w:rsid w:val="00462A7D"/>
    <w:rsid w:val="00463CD7"/>
    <w:rsid w:val="00465147"/>
    <w:rsid w:val="004669A9"/>
    <w:rsid w:val="00467ECC"/>
    <w:rsid w:val="0047193E"/>
    <w:rsid w:val="00476A5C"/>
    <w:rsid w:val="004803C6"/>
    <w:rsid w:val="004913A2"/>
    <w:rsid w:val="0049176D"/>
    <w:rsid w:val="004922D0"/>
    <w:rsid w:val="004923BB"/>
    <w:rsid w:val="00492C23"/>
    <w:rsid w:val="004947FC"/>
    <w:rsid w:val="004972A9"/>
    <w:rsid w:val="00497755"/>
    <w:rsid w:val="004A529A"/>
    <w:rsid w:val="004A7938"/>
    <w:rsid w:val="004B160A"/>
    <w:rsid w:val="004B1A92"/>
    <w:rsid w:val="004B1FD1"/>
    <w:rsid w:val="004B285E"/>
    <w:rsid w:val="004B2A6D"/>
    <w:rsid w:val="004B336C"/>
    <w:rsid w:val="004B7E3C"/>
    <w:rsid w:val="004C0969"/>
    <w:rsid w:val="004C4678"/>
    <w:rsid w:val="004C6005"/>
    <w:rsid w:val="004C6D03"/>
    <w:rsid w:val="004C7768"/>
    <w:rsid w:val="004C792A"/>
    <w:rsid w:val="004D34F9"/>
    <w:rsid w:val="004D4DD3"/>
    <w:rsid w:val="004E0A3C"/>
    <w:rsid w:val="004E11B5"/>
    <w:rsid w:val="004E1871"/>
    <w:rsid w:val="004E22E9"/>
    <w:rsid w:val="004E3549"/>
    <w:rsid w:val="004E51F1"/>
    <w:rsid w:val="004E7169"/>
    <w:rsid w:val="004E7FA2"/>
    <w:rsid w:val="004F2D4C"/>
    <w:rsid w:val="004F641F"/>
    <w:rsid w:val="00501D08"/>
    <w:rsid w:val="005046C7"/>
    <w:rsid w:val="00505C8B"/>
    <w:rsid w:val="005100F7"/>
    <w:rsid w:val="0051027D"/>
    <w:rsid w:val="005108A8"/>
    <w:rsid w:val="00511A80"/>
    <w:rsid w:val="00512083"/>
    <w:rsid w:val="005153B4"/>
    <w:rsid w:val="00515D23"/>
    <w:rsid w:val="00516FA5"/>
    <w:rsid w:val="005277B4"/>
    <w:rsid w:val="0053071E"/>
    <w:rsid w:val="00531133"/>
    <w:rsid w:val="0053269C"/>
    <w:rsid w:val="00532EB7"/>
    <w:rsid w:val="00533D40"/>
    <w:rsid w:val="005342E0"/>
    <w:rsid w:val="00535682"/>
    <w:rsid w:val="00537394"/>
    <w:rsid w:val="005405EA"/>
    <w:rsid w:val="00540B27"/>
    <w:rsid w:val="005424BE"/>
    <w:rsid w:val="005430E6"/>
    <w:rsid w:val="00543243"/>
    <w:rsid w:val="00543621"/>
    <w:rsid w:val="00545533"/>
    <w:rsid w:val="00546130"/>
    <w:rsid w:val="00546DF4"/>
    <w:rsid w:val="00547FA3"/>
    <w:rsid w:val="005509AC"/>
    <w:rsid w:val="00555057"/>
    <w:rsid w:val="00557DA7"/>
    <w:rsid w:val="00561403"/>
    <w:rsid w:val="00562E0F"/>
    <w:rsid w:val="0056579A"/>
    <w:rsid w:val="005666C9"/>
    <w:rsid w:val="00567D90"/>
    <w:rsid w:val="00580157"/>
    <w:rsid w:val="0058083F"/>
    <w:rsid w:val="00583C5B"/>
    <w:rsid w:val="00590D4F"/>
    <w:rsid w:val="00594142"/>
    <w:rsid w:val="00594CA2"/>
    <w:rsid w:val="00595353"/>
    <w:rsid w:val="005A2E08"/>
    <w:rsid w:val="005B06C7"/>
    <w:rsid w:val="005B4962"/>
    <w:rsid w:val="005B6861"/>
    <w:rsid w:val="005B6BFE"/>
    <w:rsid w:val="005B70A9"/>
    <w:rsid w:val="005B7F54"/>
    <w:rsid w:val="005C16BE"/>
    <w:rsid w:val="005C1AEC"/>
    <w:rsid w:val="005C45AC"/>
    <w:rsid w:val="005C5305"/>
    <w:rsid w:val="005C5F3B"/>
    <w:rsid w:val="005C6FB8"/>
    <w:rsid w:val="005C7780"/>
    <w:rsid w:val="005D20F6"/>
    <w:rsid w:val="005D2236"/>
    <w:rsid w:val="005D4A12"/>
    <w:rsid w:val="005D74C0"/>
    <w:rsid w:val="005E0310"/>
    <w:rsid w:val="005E4C09"/>
    <w:rsid w:val="005E58E6"/>
    <w:rsid w:val="005E6488"/>
    <w:rsid w:val="005E6960"/>
    <w:rsid w:val="005E6C52"/>
    <w:rsid w:val="005E6E9D"/>
    <w:rsid w:val="005F133B"/>
    <w:rsid w:val="005F1783"/>
    <w:rsid w:val="005F273F"/>
    <w:rsid w:val="005F67F9"/>
    <w:rsid w:val="005F70B2"/>
    <w:rsid w:val="0060204D"/>
    <w:rsid w:val="006040EF"/>
    <w:rsid w:val="00605721"/>
    <w:rsid w:val="006079E9"/>
    <w:rsid w:val="00613106"/>
    <w:rsid w:val="006137DE"/>
    <w:rsid w:val="00614568"/>
    <w:rsid w:val="006149EF"/>
    <w:rsid w:val="00614A5C"/>
    <w:rsid w:val="0061510E"/>
    <w:rsid w:val="00617D48"/>
    <w:rsid w:val="006211E1"/>
    <w:rsid w:val="00622330"/>
    <w:rsid w:val="00622502"/>
    <w:rsid w:val="006234D5"/>
    <w:rsid w:val="0062360B"/>
    <w:rsid w:val="0062728B"/>
    <w:rsid w:val="00627365"/>
    <w:rsid w:val="006317C9"/>
    <w:rsid w:val="00633774"/>
    <w:rsid w:val="00634CB2"/>
    <w:rsid w:val="006367D8"/>
    <w:rsid w:val="00641C98"/>
    <w:rsid w:val="00641E38"/>
    <w:rsid w:val="00646010"/>
    <w:rsid w:val="006501B5"/>
    <w:rsid w:val="00651450"/>
    <w:rsid w:val="00651592"/>
    <w:rsid w:val="00660583"/>
    <w:rsid w:val="00660CB1"/>
    <w:rsid w:val="00663CAA"/>
    <w:rsid w:val="00677709"/>
    <w:rsid w:val="006802DC"/>
    <w:rsid w:val="0068032B"/>
    <w:rsid w:val="006830FD"/>
    <w:rsid w:val="0068390D"/>
    <w:rsid w:val="00685545"/>
    <w:rsid w:val="006877B4"/>
    <w:rsid w:val="00694DA5"/>
    <w:rsid w:val="006961C6"/>
    <w:rsid w:val="006A2FF1"/>
    <w:rsid w:val="006A3521"/>
    <w:rsid w:val="006A5B6F"/>
    <w:rsid w:val="006A6DFF"/>
    <w:rsid w:val="006A7713"/>
    <w:rsid w:val="006B13C1"/>
    <w:rsid w:val="006B207F"/>
    <w:rsid w:val="006B3AE3"/>
    <w:rsid w:val="006B416B"/>
    <w:rsid w:val="006B4646"/>
    <w:rsid w:val="006C28D9"/>
    <w:rsid w:val="006C3578"/>
    <w:rsid w:val="006C4CFD"/>
    <w:rsid w:val="006C6661"/>
    <w:rsid w:val="006C72C8"/>
    <w:rsid w:val="006C730D"/>
    <w:rsid w:val="006D05E9"/>
    <w:rsid w:val="006D2D72"/>
    <w:rsid w:val="006D4FC9"/>
    <w:rsid w:val="006D6D92"/>
    <w:rsid w:val="006D7DCB"/>
    <w:rsid w:val="006E285F"/>
    <w:rsid w:val="006E4910"/>
    <w:rsid w:val="006E5FA5"/>
    <w:rsid w:val="006E6278"/>
    <w:rsid w:val="006E7026"/>
    <w:rsid w:val="006E78C1"/>
    <w:rsid w:val="006F1118"/>
    <w:rsid w:val="006F4965"/>
    <w:rsid w:val="006F51F4"/>
    <w:rsid w:val="006F5FEC"/>
    <w:rsid w:val="0070073C"/>
    <w:rsid w:val="00702952"/>
    <w:rsid w:val="00702EF8"/>
    <w:rsid w:val="007061EC"/>
    <w:rsid w:val="00707BE4"/>
    <w:rsid w:val="00711CED"/>
    <w:rsid w:val="007122AA"/>
    <w:rsid w:val="00712FAA"/>
    <w:rsid w:val="00713BCE"/>
    <w:rsid w:val="00715CE5"/>
    <w:rsid w:val="007179D0"/>
    <w:rsid w:val="00717B57"/>
    <w:rsid w:val="00723E63"/>
    <w:rsid w:val="00725DFD"/>
    <w:rsid w:val="00727AE4"/>
    <w:rsid w:val="0073229F"/>
    <w:rsid w:val="00735032"/>
    <w:rsid w:val="007378A3"/>
    <w:rsid w:val="007425BF"/>
    <w:rsid w:val="00745685"/>
    <w:rsid w:val="00752D92"/>
    <w:rsid w:val="0075390D"/>
    <w:rsid w:val="00755081"/>
    <w:rsid w:val="00761D30"/>
    <w:rsid w:val="00765ED8"/>
    <w:rsid w:val="0077021F"/>
    <w:rsid w:val="00772EDA"/>
    <w:rsid w:val="00777B9C"/>
    <w:rsid w:val="00784FF8"/>
    <w:rsid w:val="00786ED5"/>
    <w:rsid w:val="00787C6B"/>
    <w:rsid w:val="00791C96"/>
    <w:rsid w:val="007927CC"/>
    <w:rsid w:val="007942A1"/>
    <w:rsid w:val="007943D9"/>
    <w:rsid w:val="007946D4"/>
    <w:rsid w:val="00794782"/>
    <w:rsid w:val="00797715"/>
    <w:rsid w:val="007A0465"/>
    <w:rsid w:val="007A0A73"/>
    <w:rsid w:val="007A0AB0"/>
    <w:rsid w:val="007A10D4"/>
    <w:rsid w:val="007A1280"/>
    <w:rsid w:val="007A20C6"/>
    <w:rsid w:val="007A29ED"/>
    <w:rsid w:val="007A4FD5"/>
    <w:rsid w:val="007A7F30"/>
    <w:rsid w:val="007B0F71"/>
    <w:rsid w:val="007B2122"/>
    <w:rsid w:val="007B7646"/>
    <w:rsid w:val="007C5555"/>
    <w:rsid w:val="007C67E0"/>
    <w:rsid w:val="007D30C6"/>
    <w:rsid w:val="007D4D94"/>
    <w:rsid w:val="007D79D2"/>
    <w:rsid w:val="007E2CA7"/>
    <w:rsid w:val="007E3163"/>
    <w:rsid w:val="007E421F"/>
    <w:rsid w:val="007E5963"/>
    <w:rsid w:val="007E6A63"/>
    <w:rsid w:val="007E72BF"/>
    <w:rsid w:val="007E7801"/>
    <w:rsid w:val="007F037A"/>
    <w:rsid w:val="007F15C5"/>
    <w:rsid w:val="007F2078"/>
    <w:rsid w:val="007F22E0"/>
    <w:rsid w:val="007F43D2"/>
    <w:rsid w:val="007F52D9"/>
    <w:rsid w:val="007F6312"/>
    <w:rsid w:val="007F7E9A"/>
    <w:rsid w:val="00803652"/>
    <w:rsid w:val="00803F1E"/>
    <w:rsid w:val="00804AC0"/>
    <w:rsid w:val="00812FE6"/>
    <w:rsid w:val="00813AF9"/>
    <w:rsid w:val="00814C2E"/>
    <w:rsid w:val="00814C45"/>
    <w:rsid w:val="00817785"/>
    <w:rsid w:val="008210B1"/>
    <w:rsid w:val="00822B0C"/>
    <w:rsid w:val="00826DE1"/>
    <w:rsid w:val="00827E37"/>
    <w:rsid w:val="0083177E"/>
    <w:rsid w:val="00846DAB"/>
    <w:rsid w:val="008473CC"/>
    <w:rsid w:val="00852F5E"/>
    <w:rsid w:val="008532E4"/>
    <w:rsid w:val="00855A4E"/>
    <w:rsid w:val="00855CFB"/>
    <w:rsid w:val="00855D7A"/>
    <w:rsid w:val="00855FD5"/>
    <w:rsid w:val="00863F7D"/>
    <w:rsid w:val="00864564"/>
    <w:rsid w:val="00865090"/>
    <w:rsid w:val="008651CC"/>
    <w:rsid w:val="00865CAA"/>
    <w:rsid w:val="00865CD9"/>
    <w:rsid w:val="00870F9A"/>
    <w:rsid w:val="00873A0D"/>
    <w:rsid w:val="008745D1"/>
    <w:rsid w:val="0087520C"/>
    <w:rsid w:val="0087737A"/>
    <w:rsid w:val="008778F3"/>
    <w:rsid w:val="008779E5"/>
    <w:rsid w:val="00880DCD"/>
    <w:rsid w:val="0088163B"/>
    <w:rsid w:val="0088425D"/>
    <w:rsid w:val="008867D7"/>
    <w:rsid w:val="0088782D"/>
    <w:rsid w:val="00897BF9"/>
    <w:rsid w:val="008A0E19"/>
    <w:rsid w:val="008B15DD"/>
    <w:rsid w:val="008B1832"/>
    <w:rsid w:val="008B2075"/>
    <w:rsid w:val="008B5376"/>
    <w:rsid w:val="008B7D4B"/>
    <w:rsid w:val="008C190D"/>
    <w:rsid w:val="008C3E60"/>
    <w:rsid w:val="008C6F85"/>
    <w:rsid w:val="008D0568"/>
    <w:rsid w:val="008D1129"/>
    <w:rsid w:val="008D306F"/>
    <w:rsid w:val="008E3D97"/>
    <w:rsid w:val="008E6B5C"/>
    <w:rsid w:val="008E7F93"/>
    <w:rsid w:val="008F0836"/>
    <w:rsid w:val="008F2661"/>
    <w:rsid w:val="008F34E8"/>
    <w:rsid w:val="008F358B"/>
    <w:rsid w:val="008F59E7"/>
    <w:rsid w:val="00900521"/>
    <w:rsid w:val="00902364"/>
    <w:rsid w:val="0090720B"/>
    <w:rsid w:val="0091114D"/>
    <w:rsid w:val="00913600"/>
    <w:rsid w:val="0092179D"/>
    <w:rsid w:val="0092686A"/>
    <w:rsid w:val="009278B0"/>
    <w:rsid w:val="009305E0"/>
    <w:rsid w:val="00931ADA"/>
    <w:rsid w:val="00932A92"/>
    <w:rsid w:val="00934359"/>
    <w:rsid w:val="00936979"/>
    <w:rsid w:val="00937894"/>
    <w:rsid w:val="00940E4C"/>
    <w:rsid w:val="009411CC"/>
    <w:rsid w:val="00947238"/>
    <w:rsid w:val="009508B8"/>
    <w:rsid w:val="009521DE"/>
    <w:rsid w:val="00952FE0"/>
    <w:rsid w:val="00953EF3"/>
    <w:rsid w:val="00954BFD"/>
    <w:rsid w:val="00954FE4"/>
    <w:rsid w:val="00955212"/>
    <w:rsid w:val="009565A3"/>
    <w:rsid w:val="00956DAA"/>
    <w:rsid w:val="00957FD1"/>
    <w:rsid w:val="00960001"/>
    <w:rsid w:val="009603D0"/>
    <w:rsid w:val="009614E3"/>
    <w:rsid w:val="00961949"/>
    <w:rsid w:val="0096605D"/>
    <w:rsid w:val="00973499"/>
    <w:rsid w:val="00973A86"/>
    <w:rsid w:val="00973C05"/>
    <w:rsid w:val="009750B7"/>
    <w:rsid w:val="0097729A"/>
    <w:rsid w:val="009775B3"/>
    <w:rsid w:val="00982E51"/>
    <w:rsid w:val="00983385"/>
    <w:rsid w:val="009842BF"/>
    <w:rsid w:val="009854A0"/>
    <w:rsid w:val="00991246"/>
    <w:rsid w:val="00994C1D"/>
    <w:rsid w:val="00995267"/>
    <w:rsid w:val="009956A1"/>
    <w:rsid w:val="009A1389"/>
    <w:rsid w:val="009A1713"/>
    <w:rsid w:val="009A2E1E"/>
    <w:rsid w:val="009A5B88"/>
    <w:rsid w:val="009A7B37"/>
    <w:rsid w:val="009C0EDD"/>
    <w:rsid w:val="009C14C6"/>
    <w:rsid w:val="009C480F"/>
    <w:rsid w:val="009C5175"/>
    <w:rsid w:val="009C6563"/>
    <w:rsid w:val="009C6A60"/>
    <w:rsid w:val="009D4B67"/>
    <w:rsid w:val="009D5B3A"/>
    <w:rsid w:val="009D63A1"/>
    <w:rsid w:val="009D6436"/>
    <w:rsid w:val="009E27AF"/>
    <w:rsid w:val="009E2E90"/>
    <w:rsid w:val="009E4DDC"/>
    <w:rsid w:val="009E6B75"/>
    <w:rsid w:val="009F462F"/>
    <w:rsid w:val="009F5482"/>
    <w:rsid w:val="009F572F"/>
    <w:rsid w:val="009F5892"/>
    <w:rsid w:val="00A01241"/>
    <w:rsid w:val="00A0247C"/>
    <w:rsid w:val="00A063D8"/>
    <w:rsid w:val="00A076B3"/>
    <w:rsid w:val="00A11D37"/>
    <w:rsid w:val="00A154D3"/>
    <w:rsid w:val="00A15CC6"/>
    <w:rsid w:val="00A175F0"/>
    <w:rsid w:val="00A179C5"/>
    <w:rsid w:val="00A2197D"/>
    <w:rsid w:val="00A24ABB"/>
    <w:rsid w:val="00A315C5"/>
    <w:rsid w:val="00A33953"/>
    <w:rsid w:val="00A348DE"/>
    <w:rsid w:val="00A35E3F"/>
    <w:rsid w:val="00A375AB"/>
    <w:rsid w:val="00A44CFE"/>
    <w:rsid w:val="00A460AF"/>
    <w:rsid w:val="00A56B29"/>
    <w:rsid w:val="00A57B88"/>
    <w:rsid w:val="00A601FD"/>
    <w:rsid w:val="00A61C1F"/>
    <w:rsid w:val="00A711D6"/>
    <w:rsid w:val="00A71F0E"/>
    <w:rsid w:val="00A71F4F"/>
    <w:rsid w:val="00A74071"/>
    <w:rsid w:val="00A81BDB"/>
    <w:rsid w:val="00A8400B"/>
    <w:rsid w:val="00A84418"/>
    <w:rsid w:val="00AA0F99"/>
    <w:rsid w:val="00AA1DE8"/>
    <w:rsid w:val="00AA278C"/>
    <w:rsid w:val="00AA3387"/>
    <w:rsid w:val="00AA3943"/>
    <w:rsid w:val="00AA573A"/>
    <w:rsid w:val="00AA5A87"/>
    <w:rsid w:val="00AB09EE"/>
    <w:rsid w:val="00AB3164"/>
    <w:rsid w:val="00AB3A29"/>
    <w:rsid w:val="00AB4D49"/>
    <w:rsid w:val="00AB6FF9"/>
    <w:rsid w:val="00AC2A3E"/>
    <w:rsid w:val="00AC55D6"/>
    <w:rsid w:val="00AD089C"/>
    <w:rsid w:val="00AD3C44"/>
    <w:rsid w:val="00AD4654"/>
    <w:rsid w:val="00AE0002"/>
    <w:rsid w:val="00AE0203"/>
    <w:rsid w:val="00AE15B1"/>
    <w:rsid w:val="00AE186C"/>
    <w:rsid w:val="00AE1C1D"/>
    <w:rsid w:val="00AE1DB0"/>
    <w:rsid w:val="00AE2CBA"/>
    <w:rsid w:val="00AE35C0"/>
    <w:rsid w:val="00AE4F72"/>
    <w:rsid w:val="00AE72CF"/>
    <w:rsid w:val="00AE7C1E"/>
    <w:rsid w:val="00AF50B7"/>
    <w:rsid w:val="00AF7C3E"/>
    <w:rsid w:val="00B00D5A"/>
    <w:rsid w:val="00B01859"/>
    <w:rsid w:val="00B026CD"/>
    <w:rsid w:val="00B044F1"/>
    <w:rsid w:val="00B04EE8"/>
    <w:rsid w:val="00B06F3C"/>
    <w:rsid w:val="00B13F91"/>
    <w:rsid w:val="00B2030E"/>
    <w:rsid w:val="00B2084B"/>
    <w:rsid w:val="00B259C1"/>
    <w:rsid w:val="00B26588"/>
    <w:rsid w:val="00B27431"/>
    <w:rsid w:val="00B35CA9"/>
    <w:rsid w:val="00B372C4"/>
    <w:rsid w:val="00B40548"/>
    <w:rsid w:val="00B41536"/>
    <w:rsid w:val="00B441BC"/>
    <w:rsid w:val="00B45F5F"/>
    <w:rsid w:val="00B4783D"/>
    <w:rsid w:val="00B504A8"/>
    <w:rsid w:val="00B50AAD"/>
    <w:rsid w:val="00B52E38"/>
    <w:rsid w:val="00B53D8E"/>
    <w:rsid w:val="00B55213"/>
    <w:rsid w:val="00B55575"/>
    <w:rsid w:val="00B62127"/>
    <w:rsid w:val="00B6475F"/>
    <w:rsid w:val="00B75282"/>
    <w:rsid w:val="00B76901"/>
    <w:rsid w:val="00B800A0"/>
    <w:rsid w:val="00B860B9"/>
    <w:rsid w:val="00B863FD"/>
    <w:rsid w:val="00B908A9"/>
    <w:rsid w:val="00B91687"/>
    <w:rsid w:val="00B926D0"/>
    <w:rsid w:val="00B926E1"/>
    <w:rsid w:val="00B92BCF"/>
    <w:rsid w:val="00B963A4"/>
    <w:rsid w:val="00B974C3"/>
    <w:rsid w:val="00BA0003"/>
    <w:rsid w:val="00BA0C52"/>
    <w:rsid w:val="00BA217D"/>
    <w:rsid w:val="00BA2D33"/>
    <w:rsid w:val="00BA64F4"/>
    <w:rsid w:val="00BA754F"/>
    <w:rsid w:val="00BA798D"/>
    <w:rsid w:val="00BA7A2D"/>
    <w:rsid w:val="00BB14DE"/>
    <w:rsid w:val="00BB2C4B"/>
    <w:rsid w:val="00BB559E"/>
    <w:rsid w:val="00BB5EFF"/>
    <w:rsid w:val="00BC1098"/>
    <w:rsid w:val="00BC25CF"/>
    <w:rsid w:val="00BC38D4"/>
    <w:rsid w:val="00BC3C09"/>
    <w:rsid w:val="00BC44D8"/>
    <w:rsid w:val="00BC63D2"/>
    <w:rsid w:val="00BC758B"/>
    <w:rsid w:val="00BD0886"/>
    <w:rsid w:val="00BD09BC"/>
    <w:rsid w:val="00BD290F"/>
    <w:rsid w:val="00BD35F2"/>
    <w:rsid w:val="00BD45ED"/>
    <w:rsid w:val="00BD48AD"/>
    <w:rsid w:val="00BD6293"/>
    <w:rsid w:val="00BD6F68"/>
    <w:rsid w:val="00BD7820"/>
    <w:rsid w:val="00BE16E6"/>
    <w:rsid w:val="00BE23A3"/>
    <w:rsid w:val="00BE42F8"/>
    <w:rsid w:val="00BE6C60"/>
    <w:rsid w:val="00BE74DE"/>
    <w:rsid w:val="00BF210A"/>
    <w:rsid w:val="00BF355E"/>
    <w:rsid w:val="00BF5B66"/>
    <w:rsid w:val="00BF6DDC"/>
    <w:rsid w:val="00C008E0"/>
    <w:rsid w:val="00C031CC"/>
    <w:rsid w:val="00C06E57"/>
    <w:rsid w:val="00C07110"/>
    <w:rsid w:val="00C077B3"/>
    <w:rsid w:val="00C07E45"/>
    <w:rsid w:val="00C1091C"/>
    <w:rsid w:val="00C1249A"/>
    <w:rsid w:val="00C124FC"/>
    <w:rsid w:val="00C13DCF"/>
    <w:rsid w:val="00C167E0"/>
    <w:rsid w:val="00C174DE"/>
    <w:rsid w:val="00C24471"/>
    <w:rsid w:val="00C24519"/>
    <w:rsid w:val="00C25766"/>
    <w:rsid w:val="00C31188"/>
    <w:rsid w:val="00C31F04"/>
    <w:rsid w:val="00C32E77"/>
    <w:rsid w:val="00C354A4"/>
    <w:rsid w:val="00C3590E"/>
    <w:rsid w:val="00C37BDA"/>
    <w:rsid w:val="00C4180C"/>
    <w:rsid w:val="00C42C41"/>
    <w:rsid w:val="00C44DEC"/>
    <w:rsid w:val="00C521FA"/>
    <w:rsid w:val="00C57163"/>
    <w:rsid w:val="00C60B37"/>
    <w:rsid w:val="00C640B5"/>
    <w:rsid w:val="00C6537A"/>
    <w:rsid w:val="00C66CC5"/>
    <w:rsid w:val="00C740E1"/>
    <w:rsid w:val="00C7576C"/>
    <w:rsid w:val="00C75B92"/>
    <w:rsid w:val="00C80B5C"/>
    <w:rsid w:val="00C82076"/>
    <w:rsid w:val="00C82566"/>
    <w:rsid w:val="00C839B5"/>
    <w:rsid w:val="00C85622"/>
    <w:rsid w:val="00C85A6C"/>
    <w:rsid w:val="00C8740E"/>
    <w:rsid w:val="00C93E51"/>
    <w:rsid w:val="00C95990"/>
    <w:rsid w:val="00C9654F"/>
    <w:rsid w:val="00C96A60"/>
    <w:rsid w:val="00CA3E7F"/>
    <w:rsid w:val="00CA419F"/>
    <w:rsid w:val="00CA53FD"/>
    <w:rsid w:val="00CB19E0"/>
    <w:rsid w:val="00CB1DF2"/>
    <w:rsid w:val="00CB21DC"/>
    <w:rsid w:val="00CB2BCD"/>
    <w:rsid w:val="00CB328A"/>
    <w:rsid w:val="00CB7BC4"/>
    <w:rsid w:val="00CC04F5"/>
    <w:rsid w:val="00CC07B0"/>
    <w:rsid w:val="00CC0F54"/>
    <w:rsid w:val="00CC2D80"/>
    <w:rsid w:val="00CD0A1B"/>
    <w:rsid w:val="00CD1350"/>
    <w:rsid w:val="00CD5B9F"/>
    <w:rsid w:val="00CD5EEC"/>
    <w:rsid w:val="00CD7DF3"/>
    <w:rsid w:val="00CE010F"/>
    <w:rsid w:val="00CE12ED"/>
    <w:rsid w:val="00CE24F0"/>
    <w:rsid w:val="00CE2A51"/>
    <w:rsid w:val="00CE4A1C"/>
    <w:rsid w:val="00CE614E"/>
    <w:rsid w:val="00CE6C8D"/>
    <w:rsid w:val="00CF5BBE"/>
    <w:rsid w:val="00D016B7"/>
    <w:rsid w:val="00D02CB1"/>
    <w:rsid w:val="00D107FF"/>
    <w:rsid w:val="00D20617"/>
    <w:rsid w:val="00D206E3"/>
    <w:rsid w:val="00D20919"/>
    <w:rsid w:val="00D209CC"/>
    <w:rsid w:val="00D20F6A"/>
    <w:rsid w:val="00D237A8"/>
    <w:rsid w:val="00D27C93"/>
    <w:rsid w:val="00D3007E"/>
    <w:rsid w:val="00D3059A"/>
    <w:rsid w:val="00D30D63"/>
    <w:rsid w:val="00D40F72"/>
    <w:rsid w:val="00D41040"/>
    <w:rsid w:val="00D42223"/>
    <w:rsid w:val="00D43966"/>
    <w:rsid w:val="00D45BBB"/>
    <w:rsid w:val="00D51AE3"/>
    <w:rsid w:val="00D561F3"/>
    <w:rsid w:val="00D56941"/>
    <w:rsid w:val="00D569F7"/>
    <w:rsid w:val="00D57048"/>
    <w:rsid w:val="00D57267"/>
    <w:rsid w:val="00D5792A"/>
    <w:rsid w:val="00D6008B"/>
    <w:rsid w:val="00D62C41"/>
    <w:rsid w:val="00D62EB2"/>
    <w:rsid w:val="00D666C6"/>
    <w:rsid w:val="00D668E6"/>
    <w:rsid w:val="00D67CDA"/>
    <w:rsid w:val="00D67F2D"/>
    <w:rsid w:val="00D70AE3"/>
    <w:rsid w:val="00D722FA"/>
    <w:rsid w:val="00D72820"/>
    <w:rsid w:val="00D752E2"/>
    <w:rsid w:val="00D75E8C"/>
    <w:rsid w:val="00D80720"/>
    <w:rsid w:val="00D8197C"/>
    <w:rsid w:val="00D86877"/>
    <w:rsid w:val="00D8720A"/>
    <w:rsid w:val="00D9140B"/>
    <w:rsid w:val="00D917C5"/>
    <w:rsid w:val="00D91D6F"/>
    <w:rsid w:val="00D92042"/>
    <w:rsid w:val="00D935EF"/>
    <w:rsid w:val="00D94288"/>
    <w:rsid w:val="00D952C9"/>
    <w:rsid w:val="00D954AD"/>
    <w:rsid w:val="00D96618"/>
    <w:rsid w:val="00DA0037"/>
    <w:rsid w:val="00DA30FD"/>
    <w:rsid w:val="00DA3BE4"/>
    <w:rsid w:val="00DA6122"/>
    <w:rsid w:val="00DB15DF"/>
    <w:rsid w:val="00DB292D"/>
    <w:rsid w:val="00DB3C6D"/>
    <w:rsid w:val="00DB4753"/>
    <w:rsid w:val="00DB4917"/>
    <w:rsid w:val="00DB5D56"/>
    <w:rsid w:val="00DB5E80"/>
    <w:rsid w:val="00DB6772"/>
    <w:rsid w:val="00DB7433"/>
    <w:rsid w:val="00DC26DA"/>
    <w:rsid w:val="00DC275A"/>
    <w:rsid w:val="00DC2BFC"/>
    <w:rsid w:val="00DC4522"/>
    <w:rsid w:val="00DC4BC9"/>
    <w:rsid w:val="00DD0325"/>
    <w:rsid w:val="00DD1B2C"/>
    <w:rsid w:val="00DD2827"/>
    <w:rsid w:val="00DD3904"/>
    <w:rsid w:val="00DD39F7"/>
    <w:rsid w:val="00DD3E2F"/>
    <w:rsid w:val="00DE0095"/>
    <w:rsid w:val="00DE1CB6"/>
    <w:rsid w:val="00DE4631"/>
    <w:rsid w:val="00DF2599"/>
    <w:rsid w:val="00DF3486"/>
    <w:rsid w:val="00DF3500"/>
    <w:rsid w:val="00DF4DDA"/>
    <w:rsid w:val="00E00485"/>
    <w:rsid w:val="00E03A2A"/>
    <w:rsid w:val="00E11A40"/>
    <w:rsid w:val="00E123B6"/>
    <w:rsid w:val="00E138AA"/>
    <w:rsid w:val="00E1402B"/>
    <w:rsid w:val="00E16295"/>
    <w:rsid w:val="00E16989"/>
    <w:rsid w:val="00E16C08"/>
    <w:rsid w:val="00E20719"/>
    <w:rsid w:val="00E20AC5"/>
    <w:rsid w:val="00E27B4C"/>
    <w:rsid w:val="00E302AA"/>
    <w:rsid w:val="00E32869"/>
    <w:rsid w:val="00E3475F"/>
    <w:rsid w:val="00E3576A"/>
    <w:rsid w:val="00E405F1"/>
    <w:rsid w:val="00E437CB"/>
    <w:rsid w:val="00E443A3"/>
    <w:rsid w:val="00E51BA9"/>
    <w:rsid w:val="00E51E0D"/>
    <w:rsid w:val="00E5526E"/>
    <w:rsid w:val="00E60C88"/>
    <w:rsid w:val="00E617B7"/>
    <w:rsid w:val="00E70055"/>
    <w:rsid w:val="00E71FE3"/>
    <w:rsid w:val="00E728AE"/>
    <w:rsid w:val="00E7339F"/>
    <w:rsid w:val="00E82A65"/>
    <w:rsid w:val="00E8425D"/>
    <w:rsid w:val="00E84766"/>
    <w:rsid w:val="00E86F04"/>
    <w:rsid w:val="00E95F6F"/>
    <w:rsid w:val="00E9604B"/>
    <w:rsid w:val="00E97871"/>
    <w:rsid w:val="00EA1989"/>
    <w:rsid w:val="00EA2BB2"/>
    <w:rsid w:val="00EA369E"/>
    <w:rsid w:val="00EA571E"/>
    <w:rsid w:val="00EA5E8F"/>
    <w:rsid w:val="00EA6790"/>
    <w:rsid w:val="00EA70F2"/>
    <w:rsid w:val="00EB5A0F"/>
    <w:rsid w:val="00EB5CF0"/>
    <w:rsid w:val="00EB70E8"/>
    <w:rsid w:val="00EB71FC"/>
    <w:rsid w:val="00EC05C9"/>
    <w:rsid w:val="00EC0606"/>
    <w:rsid w:val="00EC0A58"/>
    <w:rsid w:val="00EC0F34"/>
    <w:rsid w:val="00EC12CE"/>
    <w:rsid w:val="00EC3465"/>
    <w:rsid w:val="00EC3DCB"/>
    <w:rsid w:val="00ED0FED"/>
    <w:rsid w:val="00ED13E3"/>
    <w:rsid w:val="00ED2F31"/>
    <w:rsid w:val="00ED5387"/>
    <w:rsid w:val="00ED5CD1"/>
    <w:rsid w:val="00ED6C33"/>
    <w:rsid w:val="00EE213F"/>
    <w:rsid w:val="00EE7BA3"/>
    <w:rsid w:val="00EF1BDE"/>
    <w:rsid w:val="00EF2666"/>
    <w:rsid w:val="00EF35A5"/>
    <w:rsid w:val="00EF455E"/>
    <w:rsid w:val="00EF4F3D"/>
    <w:rsid w:val="00EF5E2B"/>
    <w:rsid w:val="00F1105A"/>
    <w:rsid w:val="00F13023"/>
    <w:rsid w:val="00F16BE5"/>
    <w:rsid w:val="00F17302"/>
    <w:rsid w:val="00F17B4A"/>
    <w:rsid w:val="00F17E31"/>
    <w:rsid w:val="00F2192C"/>
    <w:rsid w:val="00F239C6"/>
    <w:rsid w:val="00F30095"/>
    <w:rsid w:val="00F33865"/>
    <w:rsid w:val="00F33D68"/>
    <w:rsid w:val="00F34A01"/>
    <w:rsid w:val="00F35F69"/>
    <w:rsid w:val="00F36A18"/>
    <w:rsid w:val="00F36B85"/>
    <w:rsid w:val="00F37AFB"/>
    <w:rsid w:val="00F37DAE"/>
    <w:rsid w:val="00F4083A"/>
    <w:rsid w:val="00F42727"/>
    <w:rsid w:val="00F43242"/>
    <w:rsid w:val="00F447C7"/>
    <w:rsid w:val="00F457D6"/>
    <w:rsid w:val="00F4677C"/>
    <w:rsid w:val="00F50AFD"/>
    <w:rsid w:val="00F52074"/>
    <w:rsid w:val="00F5375B"/>
    <w:rsid w:val="00F54E5F"/>
    <w:rsid w:val="00F5673A"/>
    <w:rsid w:val="00F57026"/>
    <w:rsid w:val="00F61ABD"/>
    <w:rsid w:val="00F6385B"/>
    <w:rsid w:val="00F6433E"/>
    <w:rsid w:val="00F647A3"/>
    <w:rsid w:val="00F70429"/>
    <w:rsid w:val="00F738FD"/>
    <w:rsid w:val="00F7553A"/>
    <w:rsid w:val="00F80634"/>
    <w:rsid w:val="00F8383B"/>
    <w:rsid w:val="00F845B7"/>
    <w:rsid w:val="00F86493"/>
    <w:rsid w:val="00F93880"/>
    <w:rsid w:val="00F9429D"/>
    <w:rsid w:val="00F948C7"/>
    <w:rsid w:val="00F95075"/>
    <w:rsid w:val="00FA02F4"/>
    <w:rsid w:val="00FA45EF"/>
    <w:rsid w:val="00FB1F00"/>
    <w:rsid w:val="00FB5E55"/>
    <w:rsid w:val="00FB5FFF"/>
    <w:rsid w:val="00FB63BD"/>
    <w:rsid w:val="00FB7B6C"/>
    <w:rsid w:val="00FC31F5"/>
    <w:rsid w:val="00FC4FDD"/>
    <w:rsid w:val="00FC529C"/>
    <w:rsid w:val="00FD49F6"/>
    <w:rsid w:val="00FD6871"/>
    <w:rsid w:val="00FE0ADA"/>
    <w:rsid w:val="00FE0E6A"/>
    <w:rsid w:val="00FE18F9"/>
    <w:rsid w:val="00FE45F9"/>
    <w:rsid w:val="00FE5B58"/>
    <w:rsid w:val="00FE5B8C"/>
    <w:rsid w:val="00FE7431"/>
    <w:rsid w:val="00FF1370"/>
    <w:rsid w:val="00FF1399"/>
    <w:rsid w:val="00FF35D0"/>
    <w:rsid w:val="00FF412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F2585"/>
  <w15:chartTrackingRefBased/>
  <w15:docId w15:val="{E7557D8C-1302-424C-94D8-6E49ECC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F1"/>
    <w:pPr>
      <w:spacing w:before="120" w:line="360" w:lineRule="auto"/>
      <w:jc w:val="both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rsid w:val="00BE42F8"/>
    <w:pPr>
      <w:keepNext/>
      <w:keepLines/>
      <w:numPr>
        <w:numId w:val="1"/>
      </w:numPr>
      <w:pBdr>
        <w:bottom w:val="single" w:sz="4" w:space="1" w:color="0F6FC6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08E1"/>
    <w:pPr>
      <w:keepNext/>
      <w:keepLines/>
      <w:numPr>
        <w:ilvl w:val="1"/>
        <w:numId w:val="1"/>
      </w:numPr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614E"/>
    <w:pPr>
      <w:keepNext/>
      <w:keepLines/>
      <w:numPr>
        <w:ilvl w:val="2"/>
        <w:numId w:val="1"/>
      </w:numP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C09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C09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C09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C09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C09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C09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2F8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C08E1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E614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C0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C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C0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C0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C0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C0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4C0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E4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E4C09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C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E4C0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5E4C09"/>
    <w:rPr>
      <w:b/>
      <w:bCs/>
    </w:rPr>
  </w:style>
  <w:style w:type="character" w:styleId="nfase">
    <w:name w:val="Emphasis"/>
    <w:basedOn w:val="Fontepargpadro"/>
    <w:uiPriority w:val="20"/>
    <w:qFormat/>
    <w:rsid w:val="005E4C09"/>
    <w:rPr>
      <w:i/>
      <w:iCs/>
    </w:rPr>
  </w:style>
  <w:style w:type="paragraph" w:styleId="SemEspaamento">
    <w:name w:val="No Spacing"/>
    <w:link w:val="SemEspaamentoChar"/>
    <w:uiPriority w:val="1"/>
    <w:qFormat/>
    <w:rsid w:val="005E4C0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4C0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4C0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C0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C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E4C0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E4C0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E4C09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E4C09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E4C09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C09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C09"/>
  </w:style>
  <w:style w:type="paragraph" w:styleId="Rodap">
    <w:name w:val="footer"/>
    <w:basedOn w:val="Normal"/>
    <w:link w:val="Rodap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C09"/>
  </w:style>
  <w:style w:type="character" w:customStyle="1" w:styleId="SemEspaamentoChar">
    <w:name w:val="Sem Espaçamento Char"/>
    <w:basedOn w:val="Fontepargpadro"/>
    <w:link w:val="SemEspaamento"/>
    <w:uiPriority w:val="1"/>
    <w:rsid w:val="005E4C09"/>
  </w:style>
  <w:style w:type="table" w:styleId="Tabelacomgrade">
    <w:name w:val="Table Grid"/>
    <w:basedOn w:val="Tabelanormal"/>
    <w:uiPriority w:val="39"/>
    <w:rsid w:val="008F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Rodap">
    <w:name w:val="TextoRodapé"/>
    <w:basedOn w:val="SemEspaamento"/>
    <w:link w:val="TextoRodapChar"/>
    <w:qFormat/>
    <w:rsid w:val="00F6433E"/>
    <w:rPr>
      <w:color w:val="FFFFFF" w:themeColor="background1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923FF"/>
    <w:rPr>
      <w:color w:val="808080"/>
    </w:rPr>
  </w:style>
  <w:style w:type="character" w:customStyle="1" w:styleId="TextoRodapChar">
    <w:name w:val="TextoRodapé Char"/>
    <w:basedOn w:val="SemEspaamentoChar"/>
    <w:link w:val="TextoRodap"/>
    <w:rsid w:val="00F6433E"/>
    <w:rPr>
      <w:color w:val="FFFFFF" w:themeColor="background1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7F22E0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F22E0"/>
    <w:pPr>
      <w:spacing w:after="0"/>
    </w:pPr>
    <w:rPr>
      <w:rFonts w:cs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F22E0"/>
    <w:pPr>
      <w:spacing w:before="0" w:after="0"/>
      <w:ind w:left="4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22E0"/>
    <w:rPr>
      <w:color w:val="F49100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F22E0"/>
    <w:pPr>
      <w:spacing w:before="0" w:after="0"/>
      <w:ind w:left="63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F22E0"/>
    <w:pPr>
      <w:spacing w:before="0" w:after="0"/>
      <w:ind w:left="84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F22E0"/>
    <w:pPr>
      <w:spacing w:before="0" w:after="0"/>
      <w:ind w:left="105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F22E0"/>
    <w:pPr>
      <w:spacing w:before="0" w:after="0"/>
      <w:ind w:left="126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F22E0"/>
    <w:pPr>
      <w:spacing w:before="0" w:after="0"/>
      <w:ind w:left="147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F22E0"/>
    <w:pPr>
      <w:spacing w:before="0" w:after="0"/>
      <w:ind w:left="1680"/>
    </w:pPr>
    <w:rPr>
      <w:rFonts w:cstheme="minorHAnsi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5075"/>
    <w:rPr>
      <w:color w:val="808080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B908A9"/>
    <w:pPr>
      <w:ind w:left="720"/>
      <w:contextualSpacing/>
    </w:pPr>
  </w:style>
  <w:style w:type="paragraph" w:customStyle="1" w:styleId="Cdigos">
    <w:name w:val="Códigos"/>
    <w:basedOn w:val="PargrafodaLista"/>
    <w:link w:val="CdigosChar"/>
    <w:qFormat/>
    <w:rsid w:val="00A0247C"/>
    <w:pPr>
      <w:spacing w:before="0" w:after="0" w:line="240" w:lineRule="auto"/>
      <w:ind w:left="0"/>
    </w:pPr>
    <w:rPr>
      <w:rFonts w:ascii="Courier New" w:hAnsi="Courier New" w:cs="Courier New"/>
      <w:sz w:val="16"/>
    </w:rPr>
  </w:style>
  <w:style w:type="table" w:customStyle="1" w:styleId="TabelaIntelligenza01">
    <w:name w:val="TabelaIntelligenza01"/>
    <w:basedOn w:val="Tabelanormal"/>
    <w:uiPriority w:val="99"/>
    <w:rsid w:val="00BA754F"/>
    <w:pPr>
      <w:spacing w:after="0" w:line="240" w:lineRule="auto"/>
    </w:pPr>
    <w:tblPr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Col">
      <w:rPr>
        <w:rFonts w:asciiTheme="minorHAnsi" w:hAnsiTheme="minorHAnsi"/>
        <w:color w:val="FFFFFF" w:themeColor="background1"/>
        <w:sz w:val="21"/>
        <w:u w:val="none"/>
      </w:rPr>
      <w:tblPr/>
      <w:tcPr>
        <w:shd w:val="clear" w:color="auto" w:fill="2191C9" w:themeFill="background2" w:themeFillShade="80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BF355E"/>
    <w:rPr>
      <w:color w:val="595959" w:themeColor="text1" w:themeTint="A6"/>
    </w:rPr>
  </w:style>
  <w:style w:type="character" w:customStyle="1" w:styleId="CdigosChar">
    <w:name w:val="Códigos Char"/>
    <w:basedOn w:val="PargrafodaListaChar"/>
    <w:link w:val="Cdigos"/>
    <w:rsid w:val="00A0247C"/>
    <w:rPr>
      <w:rFonts w:ascii="Courier New" w:hAnsi="Courier New" w:cs="Courier New"/>
      <w:color w:val="595959" w:themeColor="text1" w:themeTint="A6"/>
      <w:sz w:val="16"/>
    </w:rPr>
  </w:style>
  <w:style w:type="table" w:styleId="TabeladeGrade6Colorida-nfase1">
    <w:name w:val="Grid Table 6 Colorful Accent 1"/>
    <w:basedOn w:val="Tabelanormal"/>
    <w:uiPriority w:val="51"/>
    <w:rsid w:val="00937894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Prottipo01">
    <w:name w:val="Protótipo01"/>
    <w:basedOn w:val="Tabelanormal"/>
    <w:uiPriority w:val="99"/>
    <w:rsid w:val="009775B3"/>
    <w:pPr>
      <w:spacing w:after="0" w:line="240" w:lineRule="auto"/>
    </w:pPr>
    <w:tblPr>
      <w:tblInd w:w="0" w:type="nil"/>
      <w:tblBorders>
        <w:top w:val="single" w:sz="4" w:space="0" w:color="C7E2FA" w:themeColor="accent1" w:themeTint="33"/>
        <w:left w:val="single" w:sz="4" w:space="0" w:color="C7E2FA" w:themeColor="accent1" w:themeTint="33"/>
        <w:bottom w:val="single" w:sz="4" w:space="0" w:color="C7E2FA" w:themeColor="accent1" w:themeTint="33"/>
        <w:right w:val="single" w:sz="4" w:space="0" w:color="C7E2FA" w:themeColor="accent1" w:themeTint="33"/>
        <w:insideH w:val="single" w:sz="4" w:space="0" w:color="C7E2FA" w:themeColor="accent1" w:themeTint="33"/>
        <w:insideV w:val="single" w:sz="4" w:space="0" w:color="C7E2FA" w:themeColor="accent1" w:themeTint="33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2191C9" w:themeFill="background2" w:themeFillShade="80"/>
      </w:tcPr>
    </w:tblStylePr>
  </w:style>
  <w:style w:type="table" w:customStyle="1" w:styleId="Intelligenza01">
    <w:name w:val="Intelligenza01"/>
    <w:basedOn w:val="Tabelanormal"/>
    <w:uiPriority w:val="99"/>
    <w:rsid w:val="00A063D8"/>
    <w:pPr>
      <w:spacing w:after="0" w:line="240" w:lineRule="auto"/>
    </w:pPr>
    <w:tblPr>
      <w:tblInd w:w="0" w:type="nil"/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Row">
      <w:rPr>
        <w:rFonts w:ascii="Courier New" w:hAnsi="Courier New" w:cs="Courier New" w:hint="default"/>
        <w:color w:val="FFFFFF" w:themeColor="background1"/>
        <w:sz w:val="16"/>
        <w:szCs w:val="16"/>
      </w:rPr>
      <w:tblPr/>
      <w:tcPr>
        <w:shd w:val="clear" w:color="auto" w:fill="2191C9" w:themeFill="background2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hyperlink" Target="https://www.facebook.com/intelligenzait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7.png"/><Relationship Id="rId1" Type="http://schemas.openxmlformats.org/officeDocument/2006/relationships/hyperlink" Target="https://www.linkedin.com/company/intelligenza" TargetMode="External"/><Relationship Id="rId6" Type="http://schemas.openxmlformats.org/officeDocument/2006/relationships/image" Target="media/image9.png"/><Relationship Id="rId5" Type="http://schemas.openxmlformats.org/officeDocument/2006/relationships/hyperlink" Target="http://www.intelligenzait.com/" TargetMode="External"/><Relationship Id="rId4" Type="http://schemas.openxmlformats.org/officeDocument/2006/relationships/image" Target="media/image8.png"/><Relationship Id="rId9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7.png"/><Relationship Id="rId7" Type="http://schemas.openxmlformats.org/officeDocument/2006/relationships/image" Target="media/image9.png"/><Relationship Id="rId2" Type="http://schemas.openxmlformats.org/officeDocument/2006/relationships/hyperlink" Target="https://www.linkedin.com/company/intelligenza" TargetMode="External"/><Relationship Id="rId1" Type="http://schemas.openxmlformats.org/officeDocument/2006/relationships/image" Target="media/image6.png"/><Relationship Id="rId6" Type="http://schemas.openxmlformats.org/officeDocument/2006/relationships/hyperlink" Target="http://www.intelligenzait.com/" TargetMode="External"/><Relationship Id="rId5" Type="http://schemas.openxmlformats.org/officeDocument/2006/relationships/image" Target="media/image8.png"/><Relationship Id="rId10" Type="http://schemas.openxmlformats.org/officeDocument/2006/relationships/image" Target="media/image12.png"/><Relationship Id="rId4" Type="http://schemas.openxmlformats.org/officeDocument/2006/relationships/hyperlink" Target="https://www.facebook.com/intelligenzait/" TargetMode="External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ama\AppData\Local\Temp\Especifica&#231;&#227;o_Funcional_Intelligenza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B50A0C9EE44D358843D8AC3C165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99422-D715-4CD8-9CBF-521BF7A243D9}"/>
      </w:docPartPr>
      <w:docPartBody>
        <w:p w:rsidR="002567D0" w:rsidRDefault="002567D0">
          <w:pPr>
            <w:pStyle w:val="FBB50A0C9EE44D358843D8AC3C16528D"/>
          </w:pPr>
          <w:r>
            <w:rPr>
              <w:caps/>
              <w:color w:val="323E4F" w:themeColor="text2" w:themeShade="BF"/>
              <w:sz w:val="40"/>
              <w:szCs w:val="40"/>
            </w:rPr>
            <w:t>[Data]</w:t>
          </w:r>
        </w:p>
      </w:docPartBody>
    </w:docPart>
    <w:docPart>
      <w:docPartPr>
        <w:name w:val="C8E6D0A13F6547A99F3EDD8D591B44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0BD2AB-FB7A-4065-903A-C2B03562EF1A}"/>
      </w:docPartPr>
      <w:docPartBody>
        <w:p w:rsidR="002567D0" w:rsidRDefault="002567D0" w:rsidP="002567D0">
          <w:pPr>
            <w:pStyle w:val="C8E6D0A13F6547A99F3EDD8D591B446E"/>
          </w:pPr>
          <w:r w:rsidRPr="003156B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D0"/>
    <w:rsid w:val="000A4AE0"/>
    <w:rsid w:val="000A5496"/>
    <w:rsid w:val="001025C1"/>
    <w:rsid w:val="00194634"/>
    <w:rsid w:val="001E202A"/>
    <w:rsid w:val="001F77E2"/>
    <w:rsid w:val="002567D0"/>
    <w:rsid w:val="002931D9"/>
    <w:rsid w:val="002B2EE7"/>
    <w:rsid w:val="002C69D1"/>
    <w:rsid w:val="002D3757"/>
    <w:rsid w:val="0036319F"/>
    <w:rsid w:val="00371460"/>
    <w:rsid w:val="003A3580"/>
    <w:rsid w:val="004171BD"/>
    <w:rsid w:val="00426917"/>
    <w:rsid w:val="00496B51"/>
    <w:rsid w:val="00511E1F"/>
    <w:rsid w:val="00523BCF"/>
    <w:rsid w:val="00590315"/>
    <w:rsid w:val="00594598"/>
    <w:rsid w:val="005A1B2C"/>
    <w:rsid w:val="00661555"/>
    <w:rsid w:val="00695DF4"/>
    <w:rsid w:val="006B4C1F"/>
    <w:rsid w:val="006F4D23"/>
    <w:rsid w:val="00716790"/>
    <w:rsid w:val="00775104"/>
    <w:rsid w:val="00786673"/>
    <w:rsid w:val="00806085"/>
    <w:rsid w:val="009529B8"/>
    <w:rsid w:val="009A3EB7"/>
    <w:rsid w:val="00A460FB"/>
    <w:rsid w:val="00AB4D6B"/>
    <w:rsid w:val="00AC4EA8"/>
    <w:rsid w:val="00B41714"/>
    <w:rsid w:val="00B91370"/>
    <w:rsid w:val="00C4374F"/>
    <w:rsid w:val="00C95A4C"/>
    <w:rsid w:val="00DA4C8D"/>
    <w:rsid w:val="00E615DF"/>
    <w:rsid w:val="00E701E4"/>
    <w:rsid w:val="00F00050"/>
    <w:rsid w:val="00F1391A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67D0"/>
    <w:rPr>
      <w:color w:val="808080"/>
    </w:rPr>
  </w:style>
  <w:style w:type="paragraph" w:customStyle="1" w:styleId="E27B2E7AE9EF48C9BB26CE634AD99A2B">
    <w:name w:val="E27B2E7AE9EF48C9BB26CE634AD99A2B"/>
  </w:style>
  <w:style w:type="paragraph" w:customStyle="1" w:styleId="E4463BC254E243C4AC2A6F509D03EF97">
    <w:name w:val="E4463BC254E243C4AC2A6F509D03EF97"/>
  </w:style>
  <w:style w:type="paragraph" w:customStyle="1" w:styleId="FBB50A0C9EE44D358843D8AC3C16528D">
    <w:name w:val="FBB50A0C9EE44D358843D8AC3C16528D"/>
  </w:style>
  <w:style w:type="paragraph" w:customStyle="1" w:styleId="DA49428436B045DC965ECDC1D5E6B97A">
    <w:name w:val="DA49428436B045DC965ECDC1D5E6B97A"/>
  </w:style>
  <w:style w:type="paragraph" w:customStyle="1" w:styleId="F0BF3152E3E14EFCBA5E98B68EE1B88C">
    <w:name w:val="F0BF3152E3E14EFCBA5E98B68EE1B88C"/>
  </w:style>
  <w:style w:type="paragraph" w:customStyle="1" w:styleId="CA3DA3732BE6453E83F9DD6D88DCB33F">
    <w:name w:val="CA3DA3732BE6453E83F9DD6D88DCB33F"/>
  </w:style>
  <w:style w:type="paragraph" w:customStyle="1" w:styleId="CA1CEEED62064B21A63A9077265CB47F">
    <w:name w:val="CA1CEEED62064B21A63A9077265CB47F"/>
  </w:style>
  <w:style w:type="paragraph" w:customStyle="1" w:styleId="E27B2E7AE9EF48C9BB26CE634AD99A2B1">
    <w:name w:val="E27B2E7AE9EF48C9BB26CE634AD99A2B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E4463BC254E243C4AC2A6F509D03EF971">
    <w:name w:val="E4463BC254E243C4AC2A6F509D03EF97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886F23A48EDD4F9988E17AC3D3F62704">
    <w:name w:val="886F23A48EDD4F9988E17AC3D3F62704"/>
    <w:rsid w:val="002567D0"/>
  </w:style>
  <w:style w:type="paragraph" w:customStyle="1" w:styleId="C8E6D0A13F6547A99F3EDD8D591B446E">
    <w:name w:val="C8E6D0A13F6547A99F3EDD8D591B446E"/>
    <w:rsid w:val="00256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2020-03-02T00:00:00</PublishDate>
  <Abstract/>
  <CompanyAddress>www.intelligenzait.com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623B3-B65B-4697-9CBF-5D9CDE59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Especificação_Funcional_Intelligenza_2018.dotx</Template>
  <TotalTime>1</TotalTime>
  <Pages>10</Pages>
  <Words>983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 - projeto final</vt:lpstr>
    </vt:vector>
  </TitlesOfParts>
  <Company>Intelligenza IT &amp; Business Solution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 - projeto final</dc:title>
  <dc:subject>PRJB - Controle de Reembolso</dc:subject>
  <dc:creator>Intelligenza</dc:creator>
  <cp:keywords/>
  <dc:description/>
  <cp:lastModifiedBy>JHONY VILLANI DE MELO</cp:lastModifiedBy>
  <cp:revision>2</cp:revision>
  <dcterms:created xsi:type="dcterms:W3CDTF">2020-03-19T11:31:00Z</dcterms:created>
  <dcterms:modified xsi:type="dcterms:W3CDTF">2020-03-19T11:31:00Z</dcterms:modified>
</cp:coreProperties>
</file>